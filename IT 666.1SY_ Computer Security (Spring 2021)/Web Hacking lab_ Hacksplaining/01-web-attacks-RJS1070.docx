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06A3" w14:textId="329050F5" w:rsidR="003867B7" w:rsidRDefault="00C24A2F" w:rsidP="00AB7DD2">
      <w:pPr>
        <w:pStyle w:val="Heading1"/>
        <w:rPr>
          <w:rFonts w:eastAsia="Times New Roman"/>
        </w:rPr>
      </w:pPr>
      <w:r>
        <w:rPr>
          <w:rFonts w:eastAsia="Times New Roman"/>
        </w:rPr>
        <w:t>IT666</w:t>
      </w:r>
      <w:r w:rsidR="003A2B1B">
        <w:rPr>
          <w:rFonts w:eastAsia="Times New Roman"/>
        </w:rPr>
        <w:t xml:space="preserve"> </w:t>
      </w:r>
      <w:r w:rsidR="009C535F">
        <w:rPr>
          <w:rFonts w:eastAsia="Times New Roman"/>
        </w:rPr>
        <w:t>–</w:t>
      </w:r>
      <w:r w:rsidR="003A2B1B">
        <w:rPr>
          <w:rFonts w:eastAsia="Times New Roman"/>
        </w:rPr>
        <w:t xml:space="preserve"> </w:t>
      </w:r>
      <w:r w:rsidR="007760E2">
        <w:rPr>
          <w:rFonts w:eastAsia="Times New Roman"/>
        </w:rPr>
        <w:t>Web Attacks</w:t>
      </w:r>
      <w:r w:rsidR="003A2B1B">
        <w:rPr>
          <w:rFonts w:eastAsia="Times New Roman"/>
        </w:rPr>
        <w:t xml:space="preserve"> Lab</w:t>
      </w:r>
      <w:r w:rsidR="003867B7">
        <w:rPr>
          <w:rFonts w:eastAsia="Times New Roman"/>
        </w:rPr>
        <w:tab/>
      </w:r>
      <w:r w:rsidR="003867B7">
        <w:rPr>
          <w:rFonts w:eastAsia="Times New Roman"/>
        </w:rPr>
        <w:tab/>
      </w:r>
      <w:r w:rsidR="003867B7">
        <w:rPr>
          <w:rFonts w:eastAsia="Times New Roman"/>
        </w:rPr>
        <w:tab/>
      </w:r>
      <w:r w:rsidR="003867B7">
        <w:rPr>
          <w:rFonts w:eastAsia="Times New Roman"/>
        </w:rPr>
        <w:tab/>
        <w:t>2/10/2021</w:t>
      </w:r>
    </w:p>
    <w:p w14:paraId="6CB5584D" w14:textId="4A141C73" w:rsidR="003A2B1B" w:rsidRDefault="003867B7" w:rsidP="00AB7DD2">
      <w:pPr>
        <w:pStyle w:val="Heading1"/>
        <w:rPr>
          <w:rFonts w:eastAsia="Times New Roman"/>
        </w:rPr>
      </w:pPr>
      <w:hyperlink r:id="rId5" w:history="1">
        <w:r w:rsidRPr="0026389F">
          <w:rPr>
            <w:rStyle w:val="Hyperlink"/>
            <w:rFonts w:eastAsia="Times New Roman"/>
          </w:rPr>
          <w:t>RJS1070@wildcats.unh.edu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Ryan J. Skelly</w:t>
      </w:r>
    </w:p>
    <w:p w14:paraId="1B3BB4FE" w14:textId="77777777" w:rsidR="00970108" w:rsidRDefault="00970108"/>
    <w:p w14:paraId="289CB10B" w14:textId="52AACDB8" w:rsidR="00EA3049" w:rsidRDefault="00BD5A8B" w:rsidP="00151826">
      <w:pPr>
        <w:pStyle w:val="Task"/>
      </w:pPr>
      <w:r w:rsidRPr="00151826">
        <w:t xml:space="preserve">Lab Report: Answer the following 20 questions </w:t>
      </w:r>
      <w:r w:rsidR="00EA3049" w:rsidRPr="00151826">
        <w:t xml:space="preserve">(5 points each) </w:t>
      </w:r>
      <w:r w:rsidRPr="00151826">
        <w:t xml:space="preserve">from the </w:t>
      </w:r>
      <w:proofErr w:type="spellStart"/>
      <w:r w:rsidRPr="00151826">
        <w:t>Hacksplaining</w:t>
      </w:r>
      <w:proofErr w:type="spellEnd"/>
      <w:r w:rsidRPr="00151826">
        <w:t xml:space="preserve"> site</w:t>
      </w:r>
    </w:p>
    <w:p w14:paraId="4F653860" w14:textId="15B41A3B" w:rsidR="007B4397" w:rsidRDefault="00CC46A4" w:rsidP="007B4397">
      <w:pPr>
        <w:pStyle w:val="Task"/>
      </w:pPr>
      <w:r>
        <w:t xml:space="preserve">1: </w:t>
      </w:r>
      <w:r w:rsidR="007B4397">
        <w:t xml:space="preserve">List 3 attacks the </w:t>
      </w:r>
      <w:proofErr w:type="spellStart"/>
      <w:r w:rsidR="007B4397">
        <w:t>Hacksplaining</w:t>
      </w:r>
      <w:proofErr w:type="spellEnd"/>
      <w:r w:rsidR="007B4397">
        <w:t xml:space="preserve"> assigns the prevalence as RARE.</w:t>
      </w:r>
    </w:p>
    <w:p w14:paraId="395F1915" w14:textId="3073E016" w:rsidR="00CA410A" w:rsidRDefault="00415B6C" w:rsidP="00415B6C">
      <w:pPr>
        <w:pStyle w:val="Task"/>
        <w:numPr>
          <w:ilvl w:val="0"/>
          <w:numId w:val="35"/>
        </w:numPr>
        <w:rPr>
          <w:i w:val="0"/>
          <w:iCs/>
          <w:u w:val="none"/>
        </w:rPr>
      </w:pPr>
      <w:r w:rsidRPr="00415B6C">
        <w:rPr>
          <w:i w:val="0"/>
          <w:iCs/>
          <w:u w:val="none"/>
        </w:rPr>
        <w:t>Dom Based Cross Site Scripting</w:t>
      </w:r>
    </w:p>
    <w:p w14:paraId="0435F337" w14:textId="5C24FAA5" w:rsidR="00A132C3" w:rsidRDefault="00A132C3" w:rsidP="00A132C3">
      <w:pPr>
        <w:pStyle w:val="Task"/>
        <w:numPr>
          <w:ilvl w:val="0"/>
          <w:numId w:val="35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Session Fixation</w:t>
      </w:r>
    </w:p>
    <w:p w14:paraId="11B07585" w14:textId="458C39D5" w:rsidR="00A132C3" w:rsidRPr="00A132C3" w:rsidRDefault="00A132C3" w:rsidP="00A132C3">
      <w:pPr>
        <w:pStyle w:val="Task"/>
        <w:numPr>
          <w:ilvl w:val="0"/>
          <w:numId w:val="35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XML External Entities</w:t>
      </w:r>
    </w:p>
    <w:p w14:paraId="7930A006" w14:textId="2F937114" w:rsidR="007B4397" w:rsidRDefault="00CC46A4" w:rsidP="007B4397">
      <w:pPr>
        <w:pStyle w:val="Task"/>
      </w:pPr>
      <w:r>
        <w:t xml:space="preserve">2: </w:t>
      </w:r>
      <w:r w:rsidR="007B4397">
        <w:t xml:space="preserve">List one of the two attacks the </w:t>
      </w:r>
      <w:proofErr w:type="spellStart"/>
      <w:r w:rsidR="007B4397">
        <w:t>Hacksplaining</w:t>
      </w:r>
      <w:proofErr w:type="spellEnd"/>
      <w:r w:rsidR="007B4397">
        <w:t xml:space="preserve"> assigns the exploitability as DIFFICULT.</w:t>
      </w:r>
    </w:p>
    <w:p w14:paraId="4665D7CB" w14:textId="4D302C23" w:rsidR="00A132C3" w:rsidRPr="00A132C3" w:rsidRDefault="00A132C3" w:rsidP="00A132C3">
      <w:pPr>
        <w:pStyle w:val="Task"/>
        <w:ind w:firstLine="720"/>
        <w:rPr>
          <w:i w:val="0"/>
          <w:iCs/>
          <w:u w:val="none"/>
        </w:rPr>
      </w:pPr>
      <w:r w:rsidRPr="00A132C3">
        <w:rPr>
          <w:i w:val="0"/>
          <w:iCs/>
          <w:u w:val="none"/>
        </w:rPr>
        <w:t>Ensuring Correct Encryption</w:t>
      </w:r>
    </w:p>
    <w:p w14:paraId="4922909F" w14:textId="4C1A233D" w:rsidR="007B4397" w:rsidRDefault="00CC46A4" w:rsidP="007B4397">
      <w:pPr>
        <w:pStyle w:val="Task"/>
      </w:pPr>
      <w:r>
        <w:t xml:space="preserve">3: </w:t>
      </w:r>
      <w:r w:rsidR="007B4397">
        <w:t xml:space="preserve">List 3 attacks the </w:t>
      </w:r>
      <w:proofErr w:type="spellStart"/>
      <w:r w:rsidR="007B4397">
        <w:t>Hacksplaining</w:t>
      </w:r>
      <w:proofErr w:type="spellEnd"/>
      <w:r w:rsidR="007B4397">
        <w:t xml:space="preserve"> assigns the impact as DEVASTATING.</w:t>
      </w:r>
    </w:p>
    <w:p w14:paraId="28217065" w14:textId="1451851D" w:rsidR="00A132C3" w:rsidRDefault="00A132C3" w:rsidP="00A132C3">
      <w:pPr>
        <w:pStyle w:val="Task"/>
        <w:numPr>
          <w:ilvl w:val="0"/>
          <w:numId w:val="3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Password Mismanagement</w:t>
      </w:r>
    </w:p>
    <w:p w14:paraId="3355BCB0" w14:textId="4D78371D" w:rsidR="00A132C3" w:rsidRDefault="00A132C3" w:rsidP="00A132C3">
      <w:pPr>
        <w:pStyle w:val="Task"/>
        <w:numPr>
          <w:ilvl w:val="0"/>
          <w:numId w:val="3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Privilege Escalation</w:t>
      </w:r>
    </w:p>
    <w:p w14:paraId="17E73FF6" w14:textId="4AD3884B" w:rsidR="00A132C3" w:rsidRPr="00A132C3" w:rsidRDefault="00A132C3" w:rsidP="00A132C3">
      <w:pPr>
        <w:pStyle w:val="Task"/>
        <w:numPr>
          <w:ilvl w:val="0"/>
          <w:numId w:val="3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Weak Session ID</w:t>
      </w:r>
    </w:p>
    <w:p w14:paraId="496E25C6" w14:textId="01EDF5A1" w:rsidR="00EA3049" w:rsidRDefault="00CC46A4" w:rsidP="00B0202E">
      <w:pPr>
        <w:pStyle w:val="Task"/>
      </w:pPr>
      <w:r>
        <w:t xml:space="preserve">4: </w:t>
      </w:r>
      <w:r w:rsidR="007B4397">
        <w:t xml:space="preserve">True/False: Does </w:t>
      </w:r>
      <w:proofErr w:type="spellStart"/>
      <w:r w:rsidR="007B4397">
        <w:t>Hacksplaining</w:t>
      </w:r>
      <w:proofErr w:type="spellEnd"/>
      <w:r w:rsidR="007B4397">
        <w:t xml:space="preserve"> assign any attacks as COMMON, EASY, and DEVASTATING?</w:t>
      </w:r>
    </w:p>
    <w:p w14:paraId="20F4DEB5" w14:textId="73713285" w:rsidR="00E7353C" w:rsidRPr="00E7353C" w:rsidRDefault="00E7353C" w:rsidP="00E7353C">
      <w:pPr>
        <w:pStyle w:val="Task"/>
        <w:ind w:firstLine="720"/>
        <w:rPr>
          <w:i w:val="0"/>
          <w:iCs/>
          <w:u w:val="none"/>
        </w:rPr>
      </w:pPr>
      <w:r w:rsidRPr="00E7353C">
        <w:rPr>
          <w:i w:val="0"/>
          <w:iCs/>
          <w:u w:val="none"/>
        </w:rPr>
        <w:t>N</w:t>
      </w:r>
      <w:r>
        <w:rPr>
          <w:i w:val="0"/>
          <w:iCs/>
          <w:u w:val="none"/>
        </w:rPr>
        <w:t>o,</w:t>
      </w:r>
      <w:r w:rsidRPr="00E7353C">
        <w:rPr>
          <w:i w:val="0"/>
          <w:iCs/>
          <w:u w:val="none"/>
        </w:rPr>
        <w:t xml:space="preserve"> </w:t>
      </w:r>
      <w:proofErr w:type="gramStart"/>
      <w:r w:rsidRPr="00E7353C">
        <w:rPr>
          <w:i w:val="0"/>
          <w:iCs/>
          <w:u w:val="none"/>
        </w:rPr>
        <w:t>It</w:t>
      </w:r>
      <w:proofErr w:type="gramEnd"/>
      <w:r w:rsidRPr="00E7353C">
        <w:rPr>
          <w:i w:val="0"/>
          <w:iCs/>
          <w:u w:val="none"/>
        </w:rPr>
        <w:t xml:space="preserve"> doesn’t</w:t>
      </w:r>
      <w:r>
        <w:rPr>
          <w:i w:val="0"/>
          <w:iCs/>
          <w:u w:val="none"/>
        </w:rPr>
        <w:t xml:space="preserve"> … False?</w:t>
      </w:r>
    </w:p>
    <w:p w14:paraId="5CB3BA69" w14:textId="58AC1BAA" w:rsidR="00EA3049" w:rsidRDefault="00CC46A4" w:rsidP="00CC46A4">
      <w:pPr>
        <w:pStyle w:val="Task"/>
        <w:rPr>
          <w:shd w:val="clear" w:color="auto" w:fill="FFFFFF"/>
        </w:rPr>
      </w:pPr>
      <w:r>
        <w:rPr>
          <w:shd w:val="clear" w:color="auto" w:fill="FFFFFF"/>
        </w:rPr>
        <w:t xml:space="preserve">5: </w:t>
      </w:r>
      <w:r w:rsidR="003652A0">
        <w:rPr>
          <w:shd w:val="clear" w:color="auto" w:fill="FFFFFF"/>
        </w:rPr>
        <w:t>Which injection attack allows an attacker to run arbitrary statements on a database?</w:t>
      </w:r>
    </w:p>
    <w:p w14:paraId="5DAE32A1" w14:textId="742780B5" w:rsidR="00E7353C" w:rsidRPr="00E7353C" w:rsidRDefault="00E7353C" w:rsidP="00CC46A4">
      <w:pPr>
        <w:pStyle w:val="Task"/>
        <w:rPr>
          <w:i w:val="0"/>
          <w:iCs/>
          <w:u w:val="none"/>
          <w:shd w:val="clear" w:color="auto" w:fill="FFFFFF"/>
        </w:rPr>
      </w:pPr>
      <w:r>
        <w:rPr>
          <w:i w:val="0"/>
          <w:iCs/>
          <w:u w:val="none"/>
          <w:shd w:val="clear" w:color="auto" w:fill="FFFFFF"/>
        </w:rPr>
        <w:tab/>
        <w:t>SQL Injection</w:t>
      </w:r>
    </w:p>
    <w:p w14:paraId="049BF955" w14:textId="6D412555" w:rsidR="00B52013" w:rsidRDefault="00D15B3A" w:rsidP="00CC46A4">
      <w:pPr>
        <w:pStyle w:val="Task"/>
      </w:pPr>
      <w:r>
        <w:t>6</w:t>
      </w:r>
      <w:r w:rsidR="00CC46A4">
        <w:t xml:space="preserve">: </w:t>
      </w:r>
      <w:r w:rsidR="00B52013">
        <w:t xml:space="preserve">Which protection will protect all 3 XSS </w:t>
      </w:r>
      <w:r w:rsidR="00CC46A4">
        <w:t>variants?</w:t>
      </w:r>
    </w:p>
    <w:p w14:paraId="3489CC21" w14:textId="69012C12" w:rsidR="00B52013" w:rsidRPr="00CC46A4" w:rsidRDefault="00B52013" w:rsidP="00CC46A4">
      <w:pPr>
        <w:pStyle w:val="ListParagraph"/>
        <w:numPr>
          <w:ilvl w:val="0"/>
          <w:numId w:val="26"/>
        </w:numPr>
      </w:pPr>
      <w:r w:rsidRPr="00CC46A4">
        <w:t>Escape Dynamic Content</w:t>
      </w:r>
    </w:p>
    <w:p w14:paraId="6D04AC91" w14:textId="4AFBFA96" w:rsidR="00B52013" w:rsidRPr="00CC46A4" w:rsidRDefault="00B52013" w:rsidP="00CC46A4">
      <w:pPr>
        <w:pStyle w:val="ListParagraph"/>
        <w:numPr>
          <w:ilvl w:val="0"/>
          <w:numId w:val="26"/>
        </w:numPr>
      </w:pPr>
      <w:r w:rsidRPr="00CC46A4">
        <w:t>Whitelist Values</w:t>
      </w:r>
    </w:p>
    <w:p w14:paraId="3FC92189" w14:textId="242D3D20" w:rsidR="00B52013" w:rsidRPr="00D24B9E" w:rsidRDefault="00B52013" w:rsidP="00CC46A4">
      <w:pPr>
        <w:pStyle w:val="ListParagraph"/>
        <w:numPr>
          <w:ilvl w:val="0"/>
          <w:numId w:val="26"/>
        </w:numPr>
        <w:rPr>
          <w:highlight w:val="yellow"/>
        </w:rPr>
      </w:pPr>
      <w:r w:rsidRPr="00D24B9E">
        <w:rPr>
          <w:highlight w:val="yellow"/>
        </w:rPr>
        <w:t>Implement a Content-Security Policy</w:t>
      </w:r>
    </w:p>
    <w:p w14:paraId="768EB536" w14:textId="2A844D7E" w:rsidR="00B52013" w:rsidRPr="00CC46A4" w:rsidRDefault="00B52013" w:rsidP="00CC46A4">
      <w:pPr>
        <w:pStyle w:val="ListParagraph"/>
        <w:numPr>
          <w:ilvl w:val="0"/>
          <w:numId w:val="26"/>
        </w:numPr>
      </w:pPr>
      <w:r w:rsidRPr="00CC46A4">
        <w:t>Sanitize HTML</w:t>
      </w:r>
    </w:p>
    <w:p w14:paraId="309DA960" w14:textId="3911EE1A" w:rsidR="00B52013" w:rsidRPr="00CC46A4" w:rsidRDefault="00B52013" w:rsidP="00CC46A4">
      <w:pPr>
        <w:pStyle w:val="ListParagraph"/>
        <w:numPr>
          <w:ilvl w:val="0"/>
          <w:numId w:val="26"/>
        </w:numPr>
      </w:pPr>
      <w:r w:rsidRPr="00CC46A4">
        <w:t>Use a JavaScript Framework</w:t>
      </w:r>
    </w:p>
    <w:p w14:paraId="7FE81F2D" w14:textId="7CCDBDFE" w:rsidR="00B52013" w:rsidRPr="00D24B9E" w:rsidRDefault="00B52013" w:rsidP="00CC46A4">
      <w:pPr>
        <w:pStyle w:val="ListParagraph"/>
        <w:numPr>
          <w:ilvl w:val="0"/>
          <w:numId w:val="26"/>
        </w:numPr>
      </w:pPr>
      <w:r w:rsidRPr="00D24B9E">
        <w:t>Audit Your Code Carefully</w:t>
      </w:r>
    </w:p>
    <w:p w14:paraId="7BFEC5C3" w14:textId="0CB085F7" w:rsidR="00B52013" w:rsidRPr="00CC46A4" w:rsidRDefault="00B52013" w:rsidP="00CC46A4">
      <w:pPr>
        <w:pStyle w:val="ListParagraph"/>
        <w:numPr>
          <w:ilvl w:val="0"/>
          <w:numId w:val="26"/>
        </w:numPr>
      </w:pPr>
      <w:r w:rsidRPr="00CC46A4">
        <w:t>Parse JSON Carefully</w:t>
      </w:r>
    </w:p>
    <w:p w14:paraId="6B0FF9F8" w14:textId="725740E6" w:rsidR="00B52013" w:rsidRPr="00CC46A4" w:rsidRDefault="00B52013" w:rsidP="00CC46A4">
      <w:pPr>
        <w:pStyle w:val="ListParagraph"/>
        <w:numPr>
          <w:ilvl w:val="0"/>
          <w:numId w:val="26"/>
        </w:numPr>
      </w:pPr>
      <w:r w:rsidRPr="00CC46A4">
        <w:t>Detect Unsafe Code Using Development Tools</w:t>
      </w:r>
    </w:p>
    <w:p w14:paraId="1861A374" w14:textId="6E0A9622" w:rsidR="00B52013" w:rsidRPr="00CC46A4" w:rsidRDefault="00B52013" w:rsidP="00CC46A4">
      <w:pPr>
        <w:pStyle w:val="ListParagraph"/>
        <w:numPr>
          <w:ilvl w:val="0"/>
          <w:numId w:val="26"/>
        </w:numPr>
      </w:pPr>
      <w:r w:rsidRPr="00CC46A4">
        <w:t xml:space="preserve">Don’t Use URI Fragments </w:t>
      </w:r>
      <w:r w:rsidR="0081709C">
        <w:t>a</w:t>
      </w:r>
      <w:r w:rsidRPr="00CC46A4">
        <w:t>t All!</w:t>
      </w:r>
    </w:p>
    <w:p w14:paraId="724362AE" w14:textId="4172E76D" w:rsidR="003652A0" w:rsidRDefault="00D15B3A" w:rsidP="00D15B3A">
      <w:pPr>
        <w:pStyle w:val="Task"/>
      </w:pPr>
      <w:r>
        <w:t>7: B</w:t>
      </w:r>
      <w:r w:rsidR="00CF66D9">
        <w:t xml:space="preserve">y exploiting XSS </w:t>
      </w:r>
      <w:r w:rsidR="003652A0">
        <w:t>hackers have</w:t>
      </w:r>
      <w:r w:rsidR="00CF66D9">
        <w:t xml:space="preserve"> s</w:t>
      </w:r>
      <w:r w:rsidR="003652A0">
        <w:t>pread worms on social media sites</w:t>
      </w:r>
      <w:r w:rsidR="00CF66D9">
        <w:t xml:space="preserve"> like</w:t>
      </w:r>
      <w:r w:rsidR="003652A0">
        <w:t xml:space="preserve"> Facebook, Twitter and YouTube.</w:t>
      </w:r>
    </w:p>
    <w:p w14:paraId="3A38726F" w14:textId="40754F1C" w:rsidR="00D15B3A" w:rsidRDefault="00D15B3A" w:rsidP="00D24B9E">
      <w:pPr>
        <w:ind w:firstLine="720"/>
      </w:pPr>
      <w:r>
        <w:t>True</w:t>
      </w:r>
    </w:p>
    <w:p w14:paraId="2FBC6532" w14:textId="1C9E8210" w:rsidR="00970108" w:rsidRDefault="00D15B3A" w:rsidP="00D24B9E">
      <w:pPr>
        <w:pStyle w:val="Task"/>
      </w:pPr>
      <w:r>
        <w:t xml:space="preserve">8: </w:t>
      </w:r>
      <w:r w:rsidR="00970108">
        <w:t>How would running your server in a chroot jail limit the impact of command execution vulnerabilities?</w:t>
      </w:r>
    </w:p>
    <w:p w14:paraId="73443325" w14:textId="77777777" w:rsidR="00D15B3A" w:rsidRDefault="00970108" w:rsidP="00D24B9E">
      <w:pPr>
        <w:ind w:firstLine="720"/>
      </w:pPr>
      <w:r w:rsidRPr="00D15B3A">
        <w:lastRenderedPageBreak/>
        <w:t>It restricts which directories the web-server process can access, limiting the damage an attacker can do.</w:t>
      </w:r>
    </w:p>
    <w:p w14:paraId="0E21B1D6" w14:textId="2D5E1B7F" w:rsidR="00555566" w:rsidRDefault="00D15B3A" w:rsidP="00D15B3A">
      <w:pPr>
        <w:pStyle w:val="Task"/>
      </w:pPr>
      <w:r>
        <w:t>9: List three c</w:t>
      </w:r>
      <w:r w:rsidR="00560A6F">
        <w:t>lickjacking</w:t>
      </w:r>
      <w:r>
        <w:t xml:space="preserve"> </w:t>
      </w:r>
      <w:r w:rsidR="00555566">
        <w:t>protections</w:t>
      </w:r>
    </w:p>
    <w:p w14:paraId="0E51B57A" w14:textId="08D75902" w:rsidR="00D24B9E" w:rsidRDefault="00D24B9E" w:rsidP="00D24B9E">
      <w:pPr>
        <w:pStyle w:val="Task"/>
        <w:numPr>
          <w:ilvl w:val="0"/>
          <w:numId w:val="3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X-frame-options</w:t>
      </w:r>
    </w:p>
    <w:p w14:paraId="487E5E32" w14:textId="603BCA22" w:rsidR="00D24B9E" w:rsidRDefault="00D24B9E" w:rsidP="00D24B9E">
      <w:pPr>
        <w:pStyle w:val="Task"/>
        <w:numPr>
          <w:ilvl w:val="0"/>
          <w:numId w:val="3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Content-security-policy</w:t>
      </w:r>
    </w:p>
    <w:p w14:paraId="603F6051" w14:textId="2AF5F2C6" w:rsidR="00D24B9E" w:rsidRPr="00D24B9E" w:rsidRDefault="00D24B9E" w:rsidP="00D24B9E">
      <w:pPr>
        <w:pStyle w:val="Task"/>
        <w:numPr>
          <w:ilvl w:val="0"/>
          <w:numId w:val="3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Frame-Killing JavaScript</w:t>
      </w:r>
    </w:p>
    <w:p w14:paraId="2E9B0011" w14:textId="6ECF7C60" w:rsidR="00884E0A" w:rsidRDefault="007376B4" w:rsidP="007376B4">
      <w:pPr>
        <w:pStyle w:val="Task"/>
      </w:pPr>
      <w:r>
        <w:t xml:space="preserve">10: </w:t>
      </w:r>
      <w:r w:rsidR="00884E0A">
        <w:t>Why is it a good idea to restrict what directories on disk your web server can access?</w:t>
      </w:r>
    </w:p>
    <w:p w14:paraId="72E06096" w14:textId="432A30D3" w:rsidR="00884E0A" w:rsidRPr="007376B4" w:rsidRDefault="00884E0A" w:rsidP="00D24B9E">
      <w:pPr>
        <w:ind w:firstLine="720"/>
      </w:pPr>
      <w:r w:rsidRPr="007376B4">
        <w:t xml:space="preserve">It restricts the harm an attacker could </w:t>
      </w:r>
      <w:proofErr w:type="gramStart"/>
      <w:r w:rsidRPr="007376B4">
        <w:t>do, if</w:t>
      </w:r>
      <w:proofErr w:type="gramEnd"/>
      <w:r w:rsidRPr="007376B4">
        <w:t xml:space="preserve"> they manage to find a way to access the disk through a server vulnerability.</w:t>
      </w:r>
    </w:p>
    <w:p w14:paraId="709A7122" w14:textId="71539C9E" w:rsidR="00E229A7" w:rsidRDefault="007376B4" w:rsidP="007376B4">
      <w:pPr>
        <w:pStyle w:val="Task"/>
      </w:pPr>
      <w:r>
        <w:t xml:space="preserve">11: </w:t>
      </w:r>
      <w:r w:rsidR="00E229A7">
        <w:t>True or False: if a page isn’t linked to anywhere on your site, it can’t be accessed by an attacker.</w:t>
      </w:r>
    </w:p>
    <w:p w14:paraId="2FAC500C" w14:textId="0883A5A5" w:rsidR="00D24B9E" w:rsidRPr="00D24B9E" w:rsidRDefault="00D24B9E" w:rsidP="00D24B9E">
      <w:pPr>
        <w:pStyle w:val="Task"/>
        <w:ind w:firstLine="720"/>
        <w:rPr>
          <w:i w:val="0"/>
          <w:iCs/>
          <w:u w:val="none"/>
        </w:rPr>
      </w:pPr>
      <w:r w:rsidRPr="00D24B9E">
        <w:rPr>
          <w:i w:val="0"/>
          <w:iCs/>
          <w:u w:val="none"/>
        </w:rPr>
        <w:t>False</w:t>
      </w:r>
    </w:p>
    <w:p w14:paraId="29A77F76" w14:textId="2125CF41" w:rsidR="003B52F9" w:rsidRPr="00150FF8" w:rsidRDefault="007376B4" w:rsidP="00150FF8">
      <w:pPr>
        <w:pStyle w:val="Task"/>
      </w:pPr>
      <w:r>
        <w:t xml:space="preserve">12: </w:t>
      </w:r>
      <w:r w:rsidR="003B52F9" w:rsidRPr="00150FF8">
        <w:t xml:space="preserve">The Let's Encrypt project - sponsored by Mozilla, Facebook, and the Electronic Frontier Foundation - aims to make encryption ubiquitous across the web by eliminating which </w:t>
      </w:r>
      <w:r>
        <w:t xml:space="preserve">three </w:t>
      </w:r>
      <w:r w:rsidR="003B52F9" w:rsidRPr="00150FF8">
        <w:t>tasks?</w:t>
      </w:r>
    </w:p>
    <w:p w14:paraId="29D11730" w14:textId="445603ED" w:rsidR="003B52F9" w:rsidRPr="003867B7" w:rsidRDefault="003B52F9" w:rsidP="00150FF8">
      <w:pPr>
        <w:pStyle w:val="ListParagraph"/>
        <w:numPr>
          <w:ilvl w:val="0"/>
          <w:numId w:val="33"/>
        </w:numPr>
        <w:rPr>
          <w:highlight w:val="yellow"/>
        </w:rPr>
      </w:pPr>
      <w:r w:rsidRPr="003867B7">
        <w:rPr>
          <w:highlight w:val="yellow"/>
        </w:rPr>
        <w:t>Payment</w:t>
      </w:r>
    </w:p>
    <w:p w14:paraId="4E83AFD2" w14:textId="01BCAA9A" w:rsidR="003B52F9" w:rsidRPr="003867B7" w:rsidRDefault="007376B4" w:rsidP="00150FF8">
      <w:pPr>
        <w:pStyle w:val="ListParagraph"/>
        <w:numPr>
          <w:ilvl w:val="0"/>
          <w:numId w:val="33"/>
        </w:numPr>
        <w:rPr>
          <w:highlight w:val="yellow"/>
        </w:rPr>
      </w:pPr>
      <w:r w:rsidRPr="003867B7">
        <w:rPr>
          <w:highlight w:val="yellow"/>
        </w:rPr>
        <w:t>W</w:t>
      </w:r>
      <w:r w:rsidR="003B52F9" w:rsidRPr="003867B7">
        <w:rPr>
          <w:highlight w:val="yellow"/>
        </w:rPr>
        <w:t>eb server configuration</w:t>
      </w:r>
    </w:p>
    <w:p w14:paraId="7EDD5E6A" w14:textId="41CE56FB" w:rsidR="003B52F9" w:rsidRPr="003867B7" w:rsidRDefault="007376B4" w:rsidP="00150FF8">
      <w:pPr>
        <w:pStyle w:val="ListParagraph"/>
        <w:numPr>
          <w:ilvl w:val="0"/>
          <w:numId w:val="33"/>
        </w:numPr>
        <w:rPr>
          <w:highlight w:val="yellow"/>
        </w:rPr>
      </w:pPr>
      <w:r w:rsidRPr="003867B7">
        <w:rPr>
          <w:highlight w:val="yellow"/>
        </w:rPr>
        <w:t>C</w:t>
      </w:r>
      <w:r w:rsidR="003B52F9" w:rsidRPr="003867B7">
        <w:rPr>
          <w:highlight w:val="yellow"/>
        </w:rPr>
        <w:t xml:space="preserve">ertificate renewal </w:t>
      </w:r>
    </w:p>
    <w:p w14:paraId="5C6BFF87" w14:textId="2336683E" w:rsidR="003B52F9" w:rsidRPr="00150FF8" w:rsidRDefault="007376B4" w:rsidP="00150FF8">
      <w:pPr>
        <w:pStyle w:val="ListParagraph"/>
        <w:numPr>
          <w:ilvl w:val="0"/>
          <w:numId w:val="33"/>
        </w:numPr>
      </w:pPr>
      <w:r>
        <w:t>S</w:t>
      </w:r>
      <w:r w:rsidR="003B52F9" w:rsidRPr="00150FF8">
        <w:t>ecure key storage</w:t>
      </w:r>
    </w:p>
    <w:p w14:paraId="68746412" w14:textId="1E3CA2E6" w:rsidR="00726317" w:rsidRDefault="007376B4" w:rsidP="00BA7F18">
      <w:pPr>
        <w:pStyle w:val="Task"/>
      </w:pPr>
      <w:r>
        <w:t xml:space="preserve">13: </w:t>
      </w:r>
      <w:r w:rsidR="003B52F9" w:rsidRPr="003B52F9">
        <w:t xml:space="preserve">True or False: </w:t>
      </w:r>
      <w:r>
        <w:t>U</w:t>
      </w:r>
      <w:r w:rsidR="003B52F9" w:rsidRPr="003B52F9">
        <w:t>ser enumeration vulnerabilities allow hackers to circumvent your login screen.</w:t>
      </w:r>
    </w:p>
    <w:p w14:paraId="1742143E" w14:textId="750DFAAA" w:rsidR="003867B7" w:rsidRPr="003867B7" w:rsidRDefault="003867B7" w:rsidP="00BA7F18">
      <w:pPr>
        <w:pStyle w:val="Task"/>
        <w:rPr>
          <w:i w:val="0"/>
          <w:iCs/>
          <w:u w:val="none"/>
        </w:rPr>
      </w:pPr>
      <w:r>
        <w:rPr>
          <w:i w:val="0"/>
          <w:iCs/>
          <w:u w:val="none"/>
        </w:rPr>
        <w:tab/>
        <w:t>True</w:t>
      </w:r>
    </w:p>
    <w:p w14:paraId="1666352C" w14:textId="345630B0" w:rsidR="00BA7F18" w:rsidRDefault="007376B4" w:rsidP="00BA7F18">
      <w:pPr>
        <w:pStyle w:val="Task"/>
      </w:pPr>
      <w:r>
        <w:t xml:space="preserve">14: </w:t>
      </w:r>
      <w:r w:rsidR="00BA7F18">
        <w:t xml:space="preserve">True or False: </w:t>
      </w:r>
      <w:r w:rsidR="00390C00">
        <w:t xml:space="preserve"> </w:t>
      </w:r>
      <w:r w:rsidR="00390C00" w:rsidRPr="00390C00">
        <w:t xml:space="preserve">Privilege escalation vulnerabilities are system flaws that grant a </w:t>
      </w:r>
      <w:proofErr w:type="gramStart"/>
      <w:r w:rsidR="00390C00" w:rsidRPr="00390C00">
        <w:t>malicious user excessive or wrong permissions</w:t>
      </w:r>
      <w:proofErr w:type="gramEnd"/>
      <w:r w:rsidR="00390C00" w:rsidRPr="00390C00">
        <w:t xml:space="preserve"> after they have authenticated themselves. (These are distinct from session hijacking vulnerabilities that allow an attacker to impersonate another user.)</w:t>
      </w:r>
    </w:p>
    <w:p w14:paraId="69969D30" w14:textId="2BAB5DF4" w:rsidR="003867B7" w:rsidRPr="003867B7" w:rsidRDefault="003867B7" w:rsidP="00BA7F18">
      <w:pPr>
        <w:pStyle w:val="Task"/>
        <w:rPr>
          <w:i w:val="0"/>
          <w:iCs/>
          <w:u w:val="none"/>
        </w:rPr>
      </w:pPr>
      <w:r>
        <w:rPr>
          <w:i w:val="0"/>
          <w:iCs/>
          <w:u w:val="none"/>
        </w:rPr>
        <w:tab/>
        <w:t>True</w:t>
      </w:r>
    </w:p>
    <w:p w14:paraId="3C513C51" w14:textId="2740328E" w:rsidR="00804587" w:rsidRDefault="007376B4" w:rsidP="00D15B3A">
      <w:pPr>
        <w:pStyle w:val="Task"/>
      </w:pPr>
      <w:r>
        <w:t xml:space="preserve">15: </w:t>
      </w:r>
      <w:r w:rsidR="00804587">
        <w:t xml:space="preserve">What </w:t>
      </w:r>
      <w:r w:rsidR="00D15B3A">
        <w:t>two are</w:t>
      </w:r>
      <w:r w:rsidR="00804587">
        <w:t xml:space="preserve"> good method</w:t>
      </w:r>
      <w:r w:rsidR="00D15B3A">
        <w:t>s</w:t>
      </w:r>
      <w:r w:rsidR="00804587">
        <w:t xml:space="preserve"> of generating session IDs?</w:t>
      </w:r>
    </w:p>
    <w:p w14:paraId="40AD944F" w14:textId="77777777" w:rsidR="00804587" w:rsidRPr="003867B7" w:rsidRDefault="00804587" w:rsidP="00D15B3A">
      <w:pPr>
        <w:pStyle w:val="ListParagraph"/>
        <w:numPr>
          <w:ilvl w:val="0"/>
          <w:numId w:val="28"/>
        </w:numPr>
        <w:rPr>
          <w:highlight w:val="yellow"/>
        </w:rPr>
      </w:pPr>
      <w:r w:rsidRPr="003867B7">
        <w:rPr>
          <w:highlight w:val="yellow"/>
        </w:rPr>
        <w:t>UUIDs.</w:t>
      </w:r>
    </w:p>
    <w:p w14:paraId="7639F5A6" w14:textId="77777777" w:rsidR="00804587" w:rsidRPr="00D15B3A" w:rsidRDefault="00804587" w:rsidP="00D15B3A">
      <w:pPr>
        <w:pStyle w:val="ListParagraph"/>
        <w:numPr>
          <w:ilvl w:val="0"/>
          <w:numId w:val="28"/>
        </w:numPr>
      </w:pPr>
      <w:r w:rsidRPr="00D15B3A">
        <w:t>User IDs.</w:t>
      </w:r>
    </w:p>
    <w:p w14:paraId="7E711663" w14:textId="77777777" w:rsidR="00804587" w:rsidRPr="00D15B3A" w:rsidRDefault="00804587" w:rsidP="00D15B3A">
      <w:pPr>
        <w:pStyle w:val="ListParagraph"/>
        <w:numPr>
          <w:ilvl w:val="0"/>
          <w:numId w:val="28"/>
        </w:numPr>
      </w:pPr>
      <w:r w:rsidRPr="00D15B3A">
        <w:t>Login time in milliseconds.</w:t>
      </w:r>
    </w:p>
    <w:p w14:paraId="2D5C24BB" w14:textId="410289B7" w:rsidR="00804587" w:rsidRPr="003867B7" w:rsidRDefault="00804587" w:rsidP="00D15B3A">
      <w:pPr>
        <w:pStyle w:val="ListParagraph"/>
        <w:numPr>
          <w:ilvl w:val="0"/>
          <w:numId w:val="28"/>
        </w:numPr>
      </w:pPr>
      <w:r w:rsidRPr="003867B7">
        <w:t>Strong random numbers.</w:t>
      </w:r>
    </w:p>
    <w:p w14:paraId="6743E083" w14:textId="2826E193" w:rsidR="00804587" w:rsidRDefault="007376B4" w:rsidP="00D15B3A">
      <w:pPr>
        <w:pStyle w:val="Task"/>
      </w:pPr>
      <w:r>
        <w:t xml:space="preserve">16: </w:t>
      </w:r>
      <w:r w:rsidR="00804587">
        <w:t>How can you ensure cookies are not tampered with?</w:t>
      </w:r>
    </w:p>
    <w:p w14:paraId="1B4C6050" w14:textId="77777777" w:rsidR="00804587" w:rsidRPr="00D15B3A" w:rsidRDefault="00804587" w:rsidP="00D15B3A">
      <w:pPr>
        <w:pStyle w:val="ListParagraph"/>
        <w:numPr>
          <w:ilvl w:val="0"/>
          <w:numId w:val="29"/>
        </w:numPr>
      </w:pPr>
      <w:r w:rsidRPr="00D15B3A">
        <w:t>Mark them as HTTP-only cookies.</w:t>
      </w:r>
    </w:p>
    <w:p w14:paraId="11BA1128" w14:textId="77777777" w:rsidR="00804587" w:rsidRPr="00D15B3A" w:rsidRDefault="00804587" w:rsidP="00D15B3A">
      <w:pPr>
        <w:pStyle w:val="ListParagraph"/>
        <w:numPr>
          <w:ilvl w:val="0"/>
          <w:numId w:val="29"/>
        </w:numPr>
      </w:pPr>
      <w:r w:rsidRPr="00D15B3A">
        <w:t>Only send the cookies over HTTPS.</w:t>
      </w:r>
    </w:p>
    <w:p w14:paraId="32F31E5A" w14:textId="77777777" w:rsidR="00804587" w:rsidRPr="003867B7" w:rsidRDefault="00804587" w:rsidP="00D15B3A">
      <w:pPr>
        <w:pStyle w:val="ListParagraph"/>
        <w:numPr>
          <w:ilvl w:val="0"/>
          <w:numId w:val="29"/>
        </w:numPr>
        <w:rPr>
          <w:highlight w:val="yellow"/>
        </w:rPr>
      </w:pPr>
      <w:r w:rsidRPr="003867B7">
        <w:rPr>
          <w:highlight w:val="yellow"/>
        </w:rPr>
        <w:t>Encrypt them.</w:t>
      </w:r>
    </w:p>
    <w:p w14:paraId="277B0E7F" w14:textId="77777777" w:rsidR="00D15B3A" w:rsidRPr="00D15B3A" w:rsidRDefault="00804587" w:rsidP="00D15B3A">
      <w:pPr>
        <w:pStyle w:val="ListParagraph"/>
        <w:numPr>
          <w:ilvl w:val="0"/>
          <w:numId w:val="29"/>
        </w:numPr>
      </w:pPr>
      <w:r w:rsidRPr="00D15B3A">
        <w:t>Use a digital signature.</w:t>
      </w:r>
    </w:p>
    <w:p w14:paraId="6697D2EF" w14:textId="0269802F" w:rsidR="00FF2801" w:rsidRDefault="007376B4" w:rsidP="00D15B3A">
      <w:pPr>
        <w:pStyle w:val="Task"/>
      </w:pPr>
      <w:r>
        <w:t xml:space="preserve">17: </w:t>
      </w:r>
      <w:r w:rsidR="00FF2801">
        <w:t>Which protection mitigates both XML Bomb and XML External Entity attacks?</w:t>
      </w:r>
    </w:p>
    <w:p w14:paraId="0809BFBC" w14:textId="77777777" w:rsidR="00FF2801" w:rsidRPr="003867B7" w:rsidRDefault="00FF2801" w:rsidP="00D15B3A">
      <w:pPr>
        <w:pStyle w:val="ListParagraph"/>
        <w:numPr>
          <w:ilvl w:val="0"/>
          <w:numId w:val="30"/>
        </w:numPr>
        <w:rPr>
          <w:highlight w:val="yellow"/>
        </w:rPr>
      </w:pPr>
      <w:r w:rsidRPr="003867B7">
        <w:rPr>
          <w:highlight w:val="yellow"/>
        </w:rPr>
        <w:t>Disable Parsing of Inline DTDs</w:t>
      </w:r>
    </w:p>
    <w:p w14:paraId="66359EB5" w14:textId="719A6F16" w:rsidR="00FF2801" w:rsidRDefault="00FF2801" w:rsidP="00D15B3A">
      <w:pPr>
        <w:pStyle w:val="ListParagraph"/>
        <w:numPr>
          <w:ilvl w:val="0"/>
          <w:numId w:val="30"/>
        </w:numPr>
      </w:pPr>
      <w:r w:rsidRPr="00FF2801">
        <w:lastRenderedPageBreak/>
        <w:t>Consider Making XML Parsing Asynchronous</w:t>
      </w:r>
    </w:p>
    <w:p w14:paraId="4CA4959A" w14:textId="4FB9B02B" w:rsidR="00FF2801" w:rsidRDefault="00FF2801" w:rsidP="00D15B3A">
      <w:pPr>
        <w:pStyle w:val="ListParagraph"/>
        <w:numPr>
          <w:ilvl w:val="0"/>
          <w:numId w:val="30"/>
        </w:numPr>
      </w:pPr>
      <w:r w:rsidRPr="00FF2801">
        <w:t>Throttle Uploads Per Client</w:t>
      </w:r>
    </w:p>
    <w:p w14:paraId="04C2F443" w14:textId="4C3548BF" w:rsidR="00FF2801" w:rsidRDefault="00FF2801" w:rsidP="00D15B3A">
      <w:pPr>
        <w:pStyle w:val="ListParagraph"/>
        <w:numPr>
          <w:ilvl w:val="0"/>
          <w:numId w:val="30"/>
        </w:numPr>
      </w:pPr>
      <w:r w:rsidRPr="00FF2801">
        <w:t>Limit the Permissions of Your Web Server Process</w:t>
      </w:r>
    </w:p>
    <w:p w14:paraId="733278B1" w14:textId="2E909DD3" w:rsidR="00383951" w:rsidRPr="00383951" w:rsidRDefault="00150FF8" w:rsidP="007376B4">
      <w:pPr>
        <w:pStyle w:val="Task"/>
      </w:pPr>
      <w:r>
        <w:t xml:space="preserve">18: </w:t>
      </w:r>
      <w:r w:rsidR="00383951" w:rsidRPr="00383951">
        <w:t>Why is it important to separate code and configuration?</w:t>
      </w:r>
    </w:p>
    <w:p w14:paraId="129B17FE" w14:textId="77777777" w:rsidR="00383951" w:rsidRPr="005C66FA" w:rsidRDefault="00383951" w:rsidP="005C66FA">
      <w:pPr>
        <w:pStyle w:val="ListParagraph"/>
        <w:numPr>
          <w:ilvl w:val="0"/>
          <w:numId w:val="31"/>
        </w:numPr>
      </w:pPr>
      <w:proofErr w:type="gramStart"/>
      <w:r w:rsidRPr="003867B7">
        <w:rPr>
          <w:highlight w:val="yellow"/>
        </w:rPr>
        <w:t>So</w:t>
      </w:r>
      <w:proofErr w:type="gramEnd"/>
      <w:r w:rsidRPr="003867B7">
        <w:rPr>
          <w:highlight w:val="yellow"/>
        </w:rPr>
        <w:t xml:space="preserve"> you can deploy the same code in different environments without sharing access credentials.</w:t>
      </w:r>
    </w:p>
    <w:p w14:paraId="4B78CEA3" w14:textId="77777777" w:rsidR="00383951" w:rsidRPr="005C66FA" w:rsidRDefault="00383951" w:rsidP="005C66FA">
      <w:pPr>
        <w:pStyle w:val="ListParagraph"/>
        <w:numPr>
          <w:ilvl w:val="0"/>
          <w:numId w:val="31"/>
        </w:numPr>
      </w:pPr>
      <w:r w:rsidRPr="005C66FA">
        <w:t>Configuration files are always encrypted.</w:t>
      </w:r>
    </w:p>
    <w:p w14:paraId="230DDF87" w14:textId="77777777" w:rsidR="00383951" w:rsidRPr="005C66FA" w:rsidRDefault="00383951" w:rsidP="005C66FA">
      <w:pPr>
        <w:pStyle w:val="ListParagraph"/>
        <w:numPr>
          <w:ilvl w:val="0"/>
          <w:numId w:val="31"/>
        </w:numPr>
      </w:pPr>
      <w:r w:rsidRPr="005C66FA">
        <w:t>It helps enforce a strong password policy.</w:t>
      </w:r>
    </w:p>
    <w:p w14:paraId="6B259271" w14:textId="680C78C9" w:rsidR="00383951" w:rsidRPr="00383951" w:rsidRDefault="00150FF8" w:rsidP="005C66FA">
      <w:pPr>
        <w:pStyle w:val="Task"/>
      </w:pPr>
      <w:r>
        <w:t xml:space="preserve">19: </w:t>
      </w:r>
      <w:r w:rsidR="005C66FA">
        <w:t xml:space="preserve">Toxic dependencies. </w:t>
      </w:r>
      <w:r w:rsidR="00383951" w:rsidRPr="00383951">
        <w:t>Why is an ad-hoc build process a security risk?</w:t>
      </w:r>
    </w:p>
    <w:p w14:paraId="2C8CE00E" w14:textId="77777777" w:rsidR="00383951" w:rsidRPr="005C66FA" w:rsidRDefault="00383951" w:rsidP="005C66FA">
      <w:pPr>
        <w:pStyle w:val="ListParagraph"/>
        <w:numPr>
          <w:ilvl w:val="0"/>
          <w:numId w:val="32"/>
        </w:numPr>
      </w:pPr>
      <w:r w:rsidRPr="003867B7">
        <w:rPr>
          <w:highlight w:val="yellow"/>
        </w:rPr>
        <w:t>If you can’t be sure what software you are running, you can’t be sure it is secure.</w:t>
      </w:r>
    </w:p>
    <w:p w14:paraId="0B9CBF11" w14:textId="77777777" w:rsidR="00383951" w:rsidRPr="005C66FA" w:rsidRDefault="00383951" w:rsidP="005C66FA">
      <w:pPr>
        <w:pStyle w:val="ListParagraph"/>
        <w:numPr>
          <w:ilvl w:val="0"/>
          <w:numId w:val="32"/>
        </w:numPr>
      </w:pPr>
      <w:r w:rsidRPr="005C66FA">
        <w:t>You will not be able use encryption.</w:t>
      </w:r>
    </w:p>
    <w:p w14:paraId="0B7AAE34" w14:textId="77777777" w:rsidR="00383951" w:rsidRPr="005C66FA" w:rsidRDefault="00383951" w:rsidP="005C66FA">
      <w:pPr>
        <w:pStyle w:val="ListParagraph"/>
        <w:numPr>
          <w:ilvl w:val="0"/>
          <w:numId w:val="32"/>
        </w:numPr>
      </w:pPr>
      <w:r w:rsidRPr="005C66FA">
        <w:t>It limits the file sizes you can deploy to servers.</w:t>
      </w:r>
    </w:p>
    <w:p w14:paraId="0A0AAD4D" w14:textId="5009FE93" w:rsidR="00383951" w:rsidRDefault="00150FF8" w:rsidP="005C66FA">
      <w:pPr>
        <w:pStyle w:val="Task"/>
      </w:pPr>
      <w:r>
        <w:t xml:space="preserve">20: </w:t>
      </w:r>
      <w:r w:rsidR="005C66FA">
        <w:t xml:space="preserve">List 5 things you should </w:t>
      </w:r>
      <w:r w:rsidR="00383951">
        <w:t>N</w:t>
      </w:r>
      <w:r w:rsidR="005C66FA">
        <w:t>OT</w:t>
      </w:r>
      <w:r w:rsidR="00383951">
        <w:t xml:space="preserve"> Log</w:t>
      </w:r>
    </w:p>
    <w:p w14:paraId="422F7B32" w14:textId="6B7B04FF" w:rsidR="003867B7" w:rsidRDefault="003867B7" w:rsidP="003867B7">
      <w:pPr>
        <w:pStyle w:val="ListParagraph"/>
        <w:numPr>
          <w:ilvl w:val="0"/>
          <w:numId w:val="39"/>
        </w:numPr>
      </w:pPr>
      <w:r>
        <w:t>Usernames &amp; Passwords</w:t>
      </w:r>
    </w:p>
    <w:p w14:paraId="697B94A8" w14:textId="318D03EF" w:rsidR="003867B7" w:rsidRDefault="003867B7" w:rsidP="003867B7">
      <w:pPr>
        <w:pStyle w:val="ListParagraph"/>
        <w:numPr>
          <w:ilvl w:val="0"/>
          <w:numId w:val="39"/>
        </w:numPr>
      </w:pPr>
      <w:r>
        <w:t>Encryption &amp; API Keys</w:t>
      </w:r>
    </w:p>
    <w:p w14:paraId="09DCA39F" w14:textId="14816349" w:rsidR="003867B7" w:rsidRDefault="003867B7" w:rsidP="003867B7">
      <w:pPr>
        <w:pStyle w:val="ListParagraph"/>
        <w:numPr>
          <w:ilvl w:val="0"/>
          <w:numId w:val="39"/>
        </w:numPr>
      </w:pPr>
      <w:r>
        <w:t>Session IDs and cookies</w:t>
      </w:r>
    </w:p>
    <w:p w14:paraId="42CAA569" w14:textId="3126DB55" w:rsidR="003867B7" w:rsidRDefault="003867B7" w:rsidP="003867B7">
      <w:pPr>
        <w:pStyle w:val="ListParagraph"/>
        <w:numPr>
          <w:ilvl w:val="0"/>
          <w:numId w:val="39"/>
        </w:numPr>
      </w:pPr>
      <w:r>
        <w:t xml:space="preserve">Email </w:t>
      </w:r>
      <w:proofErr w:type="spellStart"/>
      <w:r>
        <w:t>Addrs</w:t>
      </w:r>
      <w:proofErr w:type="spellEnd"/>
    </w:p>
    <w:p w14:paraId="4D193C3E" w14:textId="4EA9BE76" w:rsidR="00A6155B" w:rsidRPr="003867B7" w:rsidRDefault="003867B7" w:rsidP="00A6155B">
      <w:pPr>
        <w:pStyle w:val="ListParagraph"/>
        <w:numPr>
          <w:ilvl w:val="0"/>
          <w:numId w:val="39"/>
        </w:numPr>
      </w:pPr>
      <w:r>
        <w:t>Credit and CVV Info</w:t>
      </w:r>
    </w:p>
    <w:sectPr w:rsidR="00A6155B" w:rsidRPr="0038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7400"/>
    <w:multiLevelType w:val="hybridMultilevel"/>
    <w:tmpl w:val="07DC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68E8"/>
    <w:multiLevelType w:val="multilevel"/>
    <w:tmpl w:val="BBC0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687"/>
    <w:multiLevelType w:val="multilevel"/>
    <w:tmpl w:val="BE78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A533E"/>
    <w:multiLevelType w:val="multilevel"/>
    <w:tmpl w:val="95DC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77A85"/>
    <w:multiLevelType w:val="multilevel"/>
    <w:tmpl w:val="3108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F6F1D"/>
    <w:multiLevelType w:val="hybridMultilevel"/>
    <w:tmpl w:val="D26E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29C8"/>
    <w:multiLevelType w:val="hybridMultilevel"/>
    <w:tmpl w:val="3A8C6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4AFC"/>
    <w:multiLevelType w:val="hybridMultilevel"/>
    <w:tmpl w:val="7FF09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80280"/>
    <w:multiLevelType w:val="multilevel"/>
    <w:tmpl w:val="4AA8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126D6"/>
    <w:multiLevelType w:val="hybridMultilevel"/>
    <w:tmpl w:val="A99EBF9E"/>
    <w:lvl w:ilvl="0" w:tplc="BA92FC3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31D4A7B"/>
    <w:multiLevelType w:val="hybridMultilevel"/>
    <w:tmpl w:val="398E4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A1CF4"/>
    <w:multiLevelType w:val="hybridMultilevel"/>
    <w:tmpl w:val="C2F4A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33443"/>
    <w:multiLevelType w:val="hybridMultilevel"/>
    <w:tmpl w:val="7E7E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11FFB"/>
    <w:multiLevelType w:val="hybridMultilevel"/>
    <w:tmpl w:val="4DD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A7188"/>
    <w:multiLevelType w:val="multilevel"/>
    <w:tmpl w:val="9238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E18AF"/>
    <w:multiLevelType w:val="multilevel"/>
    <w:tmpl w:val="379E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E073A"/>
    <w:multiLevelType w:val="multilevel"/>
    <w:tmpl w:val="E3E2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51271"/>
    <w:multiLevelType w:val="multilevel"/>
    <w:tmpl w:val="76E2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D37E7"/>
    <w:multiLevelType w:val="hybridMultilevel"/>
    <w:tmpl w:val="8D18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C3EE8"/>
    <w:multiLevelType w:val="hybridMultilevel"/>
    <w:tmpl w:val="0DE2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62536"/>
    <w:multiLevelType w:val="hybridMultilevel"/>
    <w:tmpl w:val="8D00D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C0DD2"/>
    <w:multiLevelType w:val="hybridMultilevel"/>
    <w:tmpl w:val="FA38E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47D12"/>
    <w:multiLevelType w:val="hybridMultilevel"/>
    <w:tmpl w:val="E1DE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81A08"/>
    <w:multiLevelType w:val="multilevel"/>
    <w:tmpl w:val="9956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A6795"/>
    <w:multiLevelType w:val="multilevel"/>
    <w:tmpl w:val="3A14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BE4A80"/>
    <w:multiLevelType w:val="hybridMultilevel"/>
    <w:tmpl w:val="5A804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C0905"/>
    <w:multiLevelType w:val="multilevel"/>
    <w:tmpl w:val="875A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31050"/>
    <w:multiLevelType w:val="hybridMultilevel"/>
    <w:tmpl w:val="1924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63B61"/>
    <w:multiLevelType w:val="multilevel"/>
    <w:tmpl w:val="56E8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D28F7"/>
    <w:multiLevelType w:val="multilevel"/>
    <w:tmpl w:val="9DC6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E94235"/>
    <w:multiLevelType w:val="hybridMultilevel"/>
    <w:tmpl w:val="3AD4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074BE"/>
    <w:multiLevelType w:val="hybridMultilevel"/>
    <w:tmpl w:val="FB4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A28A7"/>
    <w:multiLevelType w:val="hybridMultilevel"/>
    <w:tmpl w:val="97F292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358AD"/>
    <w:multiLevelType w:val="multilevel"/>
    <w:tmpl w:val="769C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707638"/>
    <w:multiLevelType w:val="hybridMultilevel"/>
    <w:tmpl w:val="28C8055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5" w15:restartNumberingAfterBreak="0">
    <w:nsid w:val="76F0369A"/>
    <w:multiLevelType w:val="hybridMultilevel"/>
    <w:tmpl w:val="CD84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51D24"/>
    <w:multiLevelType w:val="hybridMultilevel"/>
    <w:tmpl w:val="3532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80DB3"/>
    <w:multiLevelType w:val="multilevel"/>
    <w:tmpl w:val="997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F9170B"/>
    <w:multiLevelType w:val="hybridMultilevel"/>
    <w:tmpl w:val="62B06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35"/>
  </w:num>
  <w:num w:numId="4">
    <w:abstractNumId w:val="31"/>
  </w:num>
  <w:num w:numId="5">
    <w:abstractNumId w:val="14"/>
  </w:num>
  <w:num w:numId="6">
    <w:abstractNumId w:val="37"/>
  </w:num>
  <w:num w:numId="7">
    <w:abstractNumId w:val="26"/>
  </w:num>
  <w:num w:numId="8">
    <w:abstractNumId w:val="29"/>
  </w:num>
  <w:num w:numId="9">
    <w:abstractNumId w:val="16"/>
  </w:num>
  <w:num w:numId="10">
    <w:abstractNumId w:val="36"/>
  </w:num>
  <w:num w:numId="11">
    <w:abstractNumId w:val="24"/>
  </w:num>
  <w:num w:numId="12">
    <w:abstractNumId w:val="33"/>
  </w:num>
  <w:num w:numId="13">
    <w:abstractNumId w:val="4"/>
  </w:num>
  <w:num w:numId="14">
    <w:abstractNumId w:val="8"/>
  </w:num>
  <w:num w:numId="15">
    <w:abstractNumId w:val="1"/>
  </w:num>
  <w:num w:numId="16">
    <w:abstractNumId w:val="17"/>
  </w:num>
  <w:num w:numId="17">
    <w:abstractNumId w:val="23"/>
  </w:num>
  <w:num w:numId="18">
    <w:abstractNumId w:val="2"/>
  </w:num>
  <w:num w:numId="19">
    <w:abstractNumId w:val="15"/>
  </w:num>
  <w:num w:numId="20">
    <w:abstractNumId w:val="3"/>
  </w:num>
  <w:num w:numId="21">
    <w:abstractNumId w:val="22"/>
  </w:num>
  <w:num w:numId="22">
    <w:abstractNumId w:val="30"/>
  </w:num>
  <w:num w:numId="23">
    <w:abstractNumId w:val="13"/>
  </w:num>
  <w:num w:numId="24">
    <w:abstractNumId w:val="0"/>
  </w:num>
  <w:num w:numId="25">
    <w:abstractNumId w:val="12"/>
  </w:num>
  <w:num w:numId="26">
    <w:abstractNumId w:val="27"/>
  </w:num>
  <w:num w:numId="27">
    <w:abstractNumId w:val="11"/>
  </w:num>
  <w:num w:numId="28">
    <w:abstractNumId w:val="38"/>
  </w:num>
  <w:num w:numId="29">
    <w:abstractNumId w:val="6"/>
  </w:num>
  <w:num w:numId="30">
    <w:abstractNumId w:val="10"/>
  </w:num>
  <w:num w:numId="31">
    <w:abstractNumId w:val="19"/>
  </w:num>
  <w:num w:numId="32">
    <w:abstractNumId w:val="5"/>
  </w:num>
  <w:num w:numId="33">
    <w:abstractNumId w:val="18"/>
  </w:num>
  <w:num w:numId="34">
    <w:abstractNumId w:val="20"/>
  </w:num>
  <w:num w:numId="35">
    <w:abstractNumId w:val="21"/>
  </w:num>
  <w:num w:numId="36">
    <w:abstractNumId w:val="9"/>
  </w:num>
  <w:num w:numId="37">
    <w:abstractNumId w:val="7"/>
  </w:num>
  <w:num w:numId="38">
    <w:abstractNumId w:val="3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BQXMjC0tzAwMTJR2l4NTi4sz8PJAC41oAGKiWDSwAAAA="/>
  </w:docVars>
  <w:rsids>
    <w:rsidRoot w:val="00E40F20"/>
    <w:rsid w:val="0000506F"/>
    <w:rsid w:val="0002269B"/>
    <w:rsid w:val="00034955"/>
    <w:rsid w:val="00052E8B"/>
    <w:rsid w:val="0008697D"/>
    <w:rsid w:val="00086A68"/>
    <w:rsid w:val="000C46CA"/>
    <w:rsid w:val="000D5E43"/>
    <w:rsid w:val="000E7697"/>
    <w:rsid w:val="001134A9"/>
    <w:rsid w:val="00150FF8"/>
    <w:rsid w:val="00151826"/>
    <w:rsid w:val="001B00A8"/>
    <w:rsid w:val="001E1FA4"/>
    <w:rsid w:val="00225EAD"/>
    <w:rsid w:val="00236E38"/>
    <w:rsid w:val="00240EC0"/>
    <w:rsid w:val="00276434"/>
    <w:rsid w:val="002A3682"/>
    <w:rsid w:val="002B1F91"/>
    <w:rsid w:val="003607FE"/>
    <w:rsid w:val="003652A0"/>
    <w:rsid w:val="00371F21"/>
    <w:rsid w:val="003776B6"/>
    <w:rsid w:val="00377B74"/>
    <w:rsid w:val="00383951"/>
    <w:rsid w:val="003867B7"/>
    <w:rsid w:val="00390C00"/>
    <w:rsid w:val="003A2B1B"/>
    <w:rsid w:val="003B027F"/>
    <w:rsid w:val="003B52F9"/>
    <w:rsid w:val="003F4B89"/>
    <w:rsid w:val="004158AD"/>
    <w:rsid w:val="00415B6C"/>
    <w:rsid w:val="004600A3"/>
    <w:rsid w:val="004618BC"/>
    <w:rsid w:val="0046430A"/>
    <w:rsid w:val="004C50C1"/>
    <w:rsid w:val="00555566"/>
    <w:rsid w:val="00560A6F"/>
    <w:rsid w:val="0056587F"/>
    <w:rsid w:val="005707DE"/>
    <w:rsid w:val="0058146F"/>
    <w:rsid w:val="00585472"/>
    <w:rsid w:val="00591E4C"/>
    <w:rsid w:val="005C66FA"/>
    <w:rsid w:val="005C7918"/>
    <w:rsid w:val="005D3A5B"/>
    <w:rsid w:val="005E5C22"/>
    <w:rsid w:val="005E66E5"/>
    <w:rsid w:val="005F4DB8"/>
    <w:rsid w:val="00607A44"/>
    <w:rsid w:val="006112B2"/>
    <w:rsid w:val="00674CF1"/>
    <w:rsid w:val="006807EA"/>
    <w:rsid w:val="00697D48"/>
    <w:rsid w:val="006A2235"/>
    <w:rsid w:val="006B0B35"/>
    <w:rsid w:val="006F2855"/>
    <w:rsid w:val="00703B7B"/>
    <w:rsid w:val="00703E51"/>
    <w:rsid w:val="0072229D"/>
    <w:rsid w:val="007247C9"/>
    <w:rsid w:val="00726207"/>
    <w:rsid w:val="00726317"/>
    <w:rsid w:val="007376B4"/>
    <w:rsid w:val="00743890"/>
    <w:rsid w:val="00750D46"/>
    <w:rsid w:val="007656C1"/>
    <w:rsid w:val="00773643"/>
    <w:rsid w:val="007760E2"/>
    <w:rsid w:val="00781B55"/>
    <w:rsid w:val="00792B6D"/>
    <w:rsid w:val="00795692"/>
    <w:rsid w:val="007B07B7"/>
    <w:rsid w:val="007B4397"/>
    <w:rsid w:val="007C240E"/>
    <w:rsid w:val="007D565B"/>
    <w:rsid w:val="007E0914"/>
    <w:rsid w:val="008024B9"/>
    <w:rsid w:val="00804587"/>
    <w:rsid w:val="00807F77"/>
    <w:rsid w:val="0081709C"/>
    <w:rsid w:val="00844B32"/>
    <w:rsid w:val="00860C96"/>
    <w:rsid w:val="00884E0A"/>
    <w:rsid w:val="008A08E5"/>
    <w:rsid w:val="008F77AD"/>
    <w:rsid w:val="00913F21"/>
    <w:rsid w:val="00914408"/>
    <w:rsid w:val="0091514D"/>
    <w:rsid w:val="00943E71"/>
    <w:rsid w:val="00950A26"/>
    <w:rsid w:val="00970108"/>
    <w:rsid w:val="00985A10"/>
    <w:rsid w:val="009A7BEF"/>
    <w:rsid w:val="009C535F"/>
    <w:rsid w:val="00A132C3"/>
    <w:rsid w:val="00A54826"/>
    <w:rsid w:val="00A6155B"/>
    <w:rsid w:val="00AB7DD2"/>
    <w:rsid w:val="00B0202E"/>
    <w:rsid w:val="00B1209D"/>
    <w:rsid w:val="00B52013"/>
    <w:rsid w:val="00B86A3B"/>
    <w:rsid w:val="00BA7F18"/>
    <w:rsid w:val="00BC6345"/>
    <w:rsid w:val="00BD5A8B"/>
    <w:rsid w:val="00BF0AE1"/>
    <w:rsid w:val="00C0626A"/>
    <w:rsid w:val="00C173B3"/>
    <w:rsid w:val="00C24A2F"/>
    <w:rsid w:val="00C34ACA"/>
    <w:rsid w:val="00C60EFF"/>
    <w:rsid w:val="00CA186F"/>
    <w:rsid w:val="00CA410A"/>
    <w:rsid w:val="00CC46A4"/>
    <w:rsid w:val="00CD719F"/>
    <w:rsid w:val="00CD74EC"/>
    <w:rsid w:val="00CE5500"/>
    <w:rsid w:val="00CF66D9"/>
    <w:rsid w:val="00D15B3A"/>
    <w:rsid w:val="00D24B9E"/>
    <w:rsid w:val="00D47498"/>
    <w:rsid w:val="00D67B23"/>
    <w:rsid w:val="00D71E06"/>
    <w:rsid w:val="00DA42A3"/>
    <w:rsid w:val="00DF5BD7"/>
    <w:rsid w:val="00E229A7"/>
    <w:rsid w:val="00E40F20"/>
    <w:rsid w:val="00E55A44"/>
    <w:rsid w:val="00E60A08"/>
    <w:rsid w:val="00E72101"/>
    <w:rsid w:val="00E7353C"/>
    <w:rsid w:val="00E76304"/>
    <w:rsid w:val="00EA3049"/>
    <w:rsid w:val="00EC0E27"/>
    <w:rsid w:val="00F0681C"/>
    <w:rsid w:val="00F13944"/>
    <w:rsid w:val="00F36256"/>
    <w:rsid w:val="00F512D4"/>
    <w:rsid w:val="00FA4390"/>
    <w:rsid w:val="00FD28D7"/>
    <w:rsid w:val="00FF2801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6E8D"/>
  <w15:chartTrackingRefBased/>
  <w15:docId w15:val="{79382CDD-E6A7-4ACA-95F8-1FF1AF80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55"/>
  </w:style>
  <w:style w:type="paragraph" w:styleId="Heading1">
    <w:name w:val="heading 1"/>
    <w:basedOn w:val="Normal"/>
    <w:next w:val="Normal"/>
    <w:link w:val="Heading1Char"/>
    <w:uiPriority w:val="9"/>
    <w:qFormat/>
    <w:rsid w:val="00AB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3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3E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0F2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E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3E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03E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3E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3E51"/>
    <w:rPr>
      <w:color w:val="FA2B5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7EA"/>
    <w:rPr>
      <w:color w:val="BC658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3E51"/>
    <w:pPr>
      <w:ind w:left="720"/>
      <w:contextualSpacing/>
    </w:pPr>
  </w:style>
  <w:style w:type="paragraph" w:customStyle="1" w:styleId="Task">
    <w:name w:val="Task"/>
    <w:basedOn w:val="Normal"/>
    <w:qFormat/>
    <w:rsid w:val="00703E51"/>
    <w:rPr>
      <w:i/>
      <w:u w:val="single"/>
    </w:rPr>
  </w:style>
  <w:style w:type="character" w:customStyle="1" w:styleId="UserInput">
    <w:name w:val="UserInput"/>
    <w:basedOn w:val="DefaultParagraphFont"/>
    <w:uiPriority w:val="1"/>
    <w:qFormat/>
    <w:rsid w:val="00703E51"/>
    <w:rPr>
      <w:rFonts w:ascii="Courier New" w:eastAsia="Times New Roman" w:hAnsi="Courier New" w:cs="Courier New"/>
      <w:color w:val="333333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7DD2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7DD2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5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rsid w:val="007B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A7"/>
    <w:rPr>
      <w:rFonts w:asciiTheme="majorHAnsi" w:eastAsiaTheme="majorEastAsia" w:hAnsiTheme="majorHAnsi" w:cstheme="majorBidi"/>
      <w:color w:val="5B0F20" w:themeColor="accent1" w:themeShade="7F"/>
    </w:rPr>
  </w:style>
  <w:style w:type="character" w:styleId="Emphasis">
    <w:name w:val="Emphasis"/>
    <w:basedOn w:val="DefaultParagraphFont"/>
    <w:uiPriority w:val="20"/>
    <w:qFormat/>
    <w:rsid w:val="00E229A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86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0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04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063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63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93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4430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821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36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307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3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66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314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14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35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901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65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455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342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83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293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66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1453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10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48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8283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0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50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316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97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64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6460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7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03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45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7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25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7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1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25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036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37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31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440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83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79">
              <w:marLeft w:val="0"/>
              <w:marRight w:val="7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926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S1070@wildcats.unh.ed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Documents\Custom%20Office%20Templates\LabTemplate.dotx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1572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ken@securityxing.com</dc:creator>
  <cp:keywords/>
  <dc:description/>
  <cp:lastModifiedBy>Ryan 🍗</cp:lastModifiedBy>
  <cp:revision>6</cp:revision>
  <dcterms:created xsi:type="dcterms:W3CDTF">2020-07-26T02:34:00Z</dcterms:created>
  <dcterms:modified xsi:type="dcterms:W3CDTF">2021-02-10T16:51:00Z</dcterms:modified>
</cp:coreProperties>
</file>