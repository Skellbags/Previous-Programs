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4BCCE" w14:textId="36FEF4B5" w:rsidR="003A2B1B" w:rsidRDefault="003A2B1B" w:rsidP="00EE1F46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IT666 </w:t>
      </w:r>
      <w:r w:rsidR="009C535F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E210F5">
        <w:rPr>
          <w:rFonts w:eastAsia="Times New Roman"/>
        </w:rPr>
        <w:t>Secure Testing</w:t>
      </w:r>
      <w:r>
        <w:rPr>
          <w:rFonts w:eastAsia="Times New Roman"/>
        </w:rPr>
        <w:t xml:space="preserve"> Lab</w:t>
      </w:r>
      <w:r w:rsidR="0012760E">
        <w:rPr>
          <w:rFonts w:eastAsia="Times New Roman"/>
        </w:rPr>
        <w:t xml:space="preserve"> </w:t>
      </w:r>
      <w:r w:rsidR="002620C7">
        <w:rPr>
          <w:rFonts w:eastAsia="Times New Roman"/>
        </w:rPr>
        <w:t>–</w:t>
      </w:r>
      <w:r w:rsidR="0012760E">
        <w:rPr>
          <w:rFonts w:eastAsia="Times New Roman"/>
        </w:rPr>
        <w:t xml:space="preserve"> Gruyere</w:t>
      </w:r>
    </w:p>
    <w:p w14:paraId="4FF2F399" w14:textId="71550367" w:rsidR="002620C7" w:rsidRDefault="002620C7" w:rsidP="002620C7">
      <w:pPr>
        <w:rPr>
          <w:rFonts w:ascii="Segoe UI Emoji" w:hAnsi="Segoe UI Emoji" w:cs="Segoe UI Emoji"/>
        </w:rPr>
      </w:pPr>
      <w:r>
        <w:t xml:space="preserve">Ryan </w:t>
      </w:r>
      <w:r>
        <w:rPr>
          <w:rFonts w:ascii="Segoe UI Emoji" w:hAnsi="Segoe UI Emoji" w:cs="Segoe UI Emoji"/>
        </w:rPr>
        <w:t>J. Skelly</w:t>
      </w:r>
    </w:p>
    <w:p w14:paraId="65707F6D" w14:textId="701B09B5" w:rsidR="002620C7" w:rsidRDefault="002620C7" w:rsidP="002620C7">
      <w:pPr>
        <w:rPr>
          <w:rFonts w:ascii="Segoe UI Emoji" w:hAnsi="Segoe UI Emoji" w:cs="Segoe UI Emoji"/>
        </w:rPr>
      </w:pPr>
      <w:hyperlink r:id="rId5" w:history="1">
        <w:r w:rsidRPr="0026389F">
          <w:rPr>
            <w:rStyle w:val="Hyperlink"/>
            <w:rFonts w:ascii="Segoe UI Emoji" w:hAnsi="Segoe UI Emoji" w:cs="Segoe UI Emoji"/>
          </w:rPr>
          <w:t>Rjs1070@wildcats.unh.edu</w:t>
        </w:r>
      </w:hyperlink>
    </w:p>
    <w:p w14:paraId="1BB7FEDF" w14:textId="481319D8" w:rsidR="002620C7" w:rsidRPr="002620C7" w:rsidRDefault="002620C7" w:rsidP="002620C7">
      <w:r>
        <w:rPr>
          <w:rFonts w:ascii="Segoe UI Emoji" w:hAnsi="Segoe UI Emoji" w:cs="Segoe UI Emoji"/>
        </w:rPr>
        <w:t>988977861</w:t>
      </w:r>
    </w:p>
    <w:p w14:paraId="3C6C675A" w14:textId="77777777" w:rsidR="007C240E" w:rsidRDefault="00E40F20" w:rsidP="00E40F20">
      <w:pPr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0F2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Lab report</w:t>
      </w:r>
      <w:r w:rsidRPr="00E40F20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</w:p>
    <w:p w14:paraId="300BE754" w14:textId="31EDC77E" w:rsidR="00FF1531" w:rsidRDefault="00FF1531" w:rsidP="00FF1531">
      <w:pPr>
        <w:pStyle w:val="Task"/>
      </w:pPr>
      <w:r>
        <w:t>Task 1.1: (5</w:t>
      </w:r>
      <w:r w:rsidRPr="002E2021">
        <w:t xml:space="preserve"> points) provide, a screen shot </w:t>
      </w:r>
      <w:r>
        <w:t>of your G</w:t>
      </w:r>
      <w:r w:rsidR="00D2520F">
        <w:t>r</w:t>
      </w:r>
      <w:r>
        <w:t>uyere instance</w:t>
      </w:r>
    </w:p>
    <w:p w14:paraId="0A0AF4DC" w14:textId="183B9164" w:rsidR="00CA023B" w:rsidRDefault="0013763F" w:rsidP="00FF1531">
      <w:pPr>
        <w:pStyle w:val="Task"/>
      </w:pPr>
      <w:r w:rsidRPr="0013763F">
        <w:drawing>
          <wp:inline distT="0" distB="0" distL="0" distR="0" wp14:anchorId="40457AED" wp14:editId="3A9E275D">
            <wp:extent cx="5943600" cy="3265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60D3" w14:textId="12803791" w:rsidR="00FF1531" w:rsidRDefault="00FF1531" w:rsidP="00FF1531">
      <w:pPr>
        <w:pStyle w:val="Task"/>
      </w:pPr>
      <w:r>
        <w:t>Task 1.2: (10</w:t>
      </w:r>
      <w:r w:rsidRPr="002E2021">
        <w:t xml:space="preserve"> points) provide, a screen shot of the </w:t>
      </w:r>
      <w:r>
        <w:t>OWASP ZAP window</w:t>
      </w:r>
    </w:p>
    <w:p w14:paraId="5BE07151" w14:textId="7B30B877" w:rsidR="00CA023B" w:rsidRDefault="00CA023B" w:rsidP="00FF1531">
      <w:pPr>
        <w:pStyle w:val="Task"/>
      </w:pPr>
      <w:r w:rsidRPr="00CA023B">
        <w:lastRenderedPageBreak/>
        <w:drawing>
          <wp:inline distT="0" distB="0" distL="0" distR="0" wp14:anchorId="1721B6A7" wp14:editId="12DAAA1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F060" w14:textId="4D64E193" w:rsidR="00A41059" w:rsidRDefault="00A41059" w:rsidP="00A41059">
      <w:pPr>
        <w:pStyle w:val="Task"/>
      </w:pPr>
      <w:r>
        <w:t>Task 1.</w:t>
      </w:r>
      <w:r w:rsidR="00FF1531">
        <w:t>3</w:t>
      </w:r>
      <w:r>
        <w:t>: (10</w:t>
      </w:r>
      <w:r w:rsidRPr="002E2021">
        <w:t xml:space="preserve"> points) provide, a screen shot of the </w:t>
      </w:r>
      <w:r>
        <w:t>Burpsuite proxy - http history tab</w:t>
      </w:r>
    </w:p>
    <w:p w14:paraId="2A04413C" w14:textId="4385B428" w:rsidR="00BA474F" w:rsidRDefault="00CA023B" w:rsidP="00E40F20">
      <w:pPr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023B">
        <w:rPr>
          <w:rFonts w:ascii="Helvetica" w:eastAsia="Times New Roman" w:hAnsi="Helvetica" w:cs="Helvetica"/>
          <w:color w:val="333333"/>
          <w:sz w:val="21"/>
          <w:szCs w:val="21"/>
        </w:rPr>
        <w:drawing>
          <wp:inline distT="0" distB="0" distL="0" distR="0" wp14:anchorId="7B5D2A76" wp14:editId="3C3A2A1C">
            <wp:extent cx="5943600" cy="334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916A" w14:textId="5FBE24E1" w:rsidR="00D03494" w:rsidRDefault="00D03494" w:rsidP="002E2021"/>
    <w:p w14:paraId="79AE5C84" w14:textId="77777777" w:rsidR="002E2021" w:rsidRDefault="0008697D" w:rsidP="00CF6148">
      <w:pPr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0F2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Lab report: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99181C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14:paraId="6212E3A3" w14:textId="2B981F3F" w:rsidR="00D03494" w:rsidRDefault="00D03494" w:rsidP="00D03494">
      <w:pPr>
        <w:pStyle w:val="Task"/>
      </w:pPr>
      <w:r>
        <w:t xml:space="preserve">Task 2.1: </w:t>
      </w:r>
      <w:r w:rsidR="000E29E8">
        <w:t>(10</w:t>
      </w:r>
      <w:r>
        <w:t xml:space="preserve"> points) </w:t>
      </w:r>
      <w:r w:rsidR="0012760E">
        <w:t>Provide a screen</w:t>
      </w:r>
      <w:r w:rsidR="000E29E8">
        <w:t xml:space="preserve"> capture</w:t>
      </w:r>
      <w:r w:rsidR="0012760E">
        <w:t xml:space="preserve"> of the ZAP window showing the alerts pane</w:t>
      </w:r>
      <w:r>
        <w:t>.</w:t>
      </w:r>
    </w:p>
    <w:p w14:paraId="05F373BB" w14:textId="6B6A8364" w:rsidR="00E0405B" w:rsidRDefault="00E0405B" w:rsidP="00D03494">
      <w:pPr>
        <w:pStyle w:val="Task"/>
      </w:pPr>
      <w:r w:rsidRPr="00E0405B">
        <w:lastRenderedPageBreak/>
        <w:drawing>
          <wp:inline distT="0" distB="0" distL="0" distR="0" wp14:anchorId="703F8A29" wp14:editId="05ED59E8">
            <wp:extent cx="5943600" cy="3336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59E6" w14:textId="7D9EBD9E" w:rsidR="000E29E8" w:rsidRDefault="000E29E8" w:rsidP="00D03494">
      <w:pPr>
        <w:pStyle w:val="Task"/>
      </w:pPr>
      <w:r>
        <w:t>Task 2.2: (5 points) What "High Priority Alert" did ZAP find?</w:t>
      </w:r>
    </w:p>
    <w:p w14:paraId="4DDD5A46" w14:textId="24233471" w:rsidR="00E0405B" w:rsidRPr="00E0405B" w:rsidRDefault="00E0405B" w:rsidP="00D03494">
      <w:pPr>
        <w:pStyle w:val="Task"/>
        <w:rPr>
          <w:i w:val="0"/>
          <w:iCs/>
          <w:u w:val="none"/>
        </w:rPr>
      </w:pPr>
      <w:r w:rsidRPr="00E0405B">
        <w:rPr>
          <w:i w:val="0"/>
          <w:iCs/>
          <w:u w:val="none"/>
        </w:rPr>
        <w:t>Cross Site Scripting(Reflected)</w:t>
      </w:r>
    </w:p>
    <w:p w14:paraId="1DCF35FC" w14:textId="759FA46C" w:rsidR="000E29E8" w:rsidRDefault="000E29E8" w:rsidP="00D03494">
      <w:pPr>
        <w:pStyle w:val="Task"/>
      </w:pPr>
      <w:r>
        <w:t>Task 2.3: (</w:t>
      </w:r>
      <w:r w:rsidR="00FF1531">
        <w:t>10</w:t>
      </w:r>
      <w:r>
        <w:t xml:space="preserve"> points) </w:t>
      </w:r>
      <w:r w:rsidR="00FF1531">
        <w:t>List the titles of all alerts generated by ZAP</w:t>
      </w:r>
      <w:r>
        <w:t xml:space="preserve"> </w:t>
      </w:r>
    </w:p>
    <w:p w14:paraId="0873B29E" w14:textId="0439D5A6" w:rsidR="00E0405B" w:rsidRDefault="00E0405B" w:rsidP="00E0405B">
      <w:pPr>
        <w:pStyle w:val="Task"/>
        <w:numPr>
          <w:ilvl w:val="0"/>
          <w:numId w:val="7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Cross Site Scripting(Reflected)</w:t>
      </w:r>
    </w:p>
    <w:p w14:paraId="39C5EB7D" w14:textId="438DC56E" w:rsidR="00E0405B" w:rsidRDefault="00E0405B" w:rsidP="00E0405B">
      <w:pPr>
        <w:pStyle w:val="Task"/>
        <w:numPr>
          <w:ilvl w:val="0"/>
          <w:numId w:val="7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CSP Scanner: Wildcard Directive</w:t>
      </w:r>
    </w:p>
    <w:p w14:paraId="30DBE288" w14:textId="6BFD280C" w:rsidR="00E0405B" w:rsidRDefault="00E0405B" w:rsidP="00E0405B">
      <w:pPr>
        <w:pStyle w:val="Task"/>
        <w:numPr>
          <w:ilvl w:val="0"/>
          <w:numId w:val="7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CSP Scanner: style-src unsafe-inline</w:t>
      </w:r>
    </w:p>
    <w:p w14:paraId="69F647AC" w14:textId="4A50F069" w:rsidR="00E0405B" w:rsidRDefault="00E0405B" w:rsidP="00E0405B">
      <w:pPr>
        <w:pStyle w:val="Task"/>
        <w:numPr>
          <w:ilvl w:val="0"/>
          <w:numId w:val="7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X-Frame-Options Header Not Set</w:t>
      </w:r>
    </w:p>
    <w:p w14:paraId="1E23B6C7" w14:textId="101E84DD" w:rsidR="00E0405B" w:rsidRDefault="00E0405B" w:rsidP="00E0405B">
      <w:pPr>
        <w:pStyle w:val="Task"/>
        <w:numPr>
          <w:ilvl w:val="0"/>
          <w:numId w:val="7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Absence of Anti-CSRF Tokens</w:t>
      </w:r>
    </w:p>
    <w:p w14:paraId="7DDBD0EC" w14:textId="50AE2932" w:rsidR="00E0405B" w:rsidRDefault="00E0405B" w:rsidP="00E0405B">
      <w:pPr>
        <w:pStyle w:val="Task"/>
        <w:numPr>
          <w:ilvl w:val="0"/>
          <w:numId w:val="7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Cookie No HttpOnly Flag</w:t>
      </w:r>
    </w:p>
    <w:p w14:paraId="446F4386" w14:textId="364BED0E" w:rsidR="00E0405B" w:rsidRDefault="00E0405B" w:rsidP="00E0405B">
      <w:pPr>
        <w:pStyle w:val="Task"/>
        <w:numPr>
          <w:ilvl w:val="0"/>
          <w:numId w:val="7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Cookie Without SameSite Attribute</w:t>
      </w:r>
    </w:p>
    <w:p w14:paraId="19D215D1" w14:textId="158499CB" w:rsidR="00E0405B" w:rsidRDefault="00E0405B" w:rsidP="00E0405B">
      <w:pPr>
        <w:pStyle w:val="Task"/>
        <w:numPr>
          <w:ilvl w:val="0"/>
          <w:numId w:val="7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Cookie Without Secure Flag</w:t>
      </w:r>
    </w:p>
    <w:p w14:paraId="1B0CAF21" w14:textId="475CFDF3" w:rsidR="00E0405B" w:rsidRDefault="00E0405B" w:rsidP="00E0405B">
      <w:pPr>
        <w:pStyle w:val="Task"/>
        <w:numPr>
          <w:ilvl w:val="0"/>
          <w:numId w:val="7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Incomplete or No Cache-control and Pragma HTTP Header Set</w:t>
      </w:r>
    </w:p>
    <w:p w14:paraId="55872120" w14:textId="22002921" w:rsidR="00E0405B" w:rsidRDefault="00E0405B" w:rsidP="00E0405B">
      <w:pPr>
        <w:pStyle w:val="Task"/>
        <w:numPr>
          <w:ilvl w:val="0"/>
          <w:numId w:val="7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Web Browser XSS Protection Not Enabled</w:t>
      </w:r>
    </w:p>
    <w:p w14:paraId="7B36A6EF" w14:textId="2EAA67CD" w:rsidR="00E0405B" w:rsidRDefault="00E0405B" w:rsidP="00E0405B">
      <w:pPr>
        <w:pStyle w:val="Task"/>
        <w:numPr>
          <w:ilvl w:val="0"/>
          <w:numId w:val="7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X-Content-Type-Options Header Missing</w:t>
      </w:r>
    </w:p>
    <w:p w14:paraId="5A5CFC56" w14:textId="1F3189A9" w:rsidR="00E0405B" w:rsidRDefault="00E0405B" w:rsidP="00E0405B">
      <w:pPr>
        <w:pStyle w:val="Task"/>
        <w:numPr>
          <w:ilvl w:val="0"/>
          <w:numId w:val="7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Charset Mismatch (Header Versus Meta Conetnt-Type Charset)</w:t>
      </w:r>
    </w:p>
    <w:p w14:paraId="4A7AD9A8" w14:textId="51AC1E99" w:rsidR="00E0405B" w:rsidRDefault="00E0405B" w:rsidP="00E0405B">
      <w:pPr>
        <w:pStyle w:val="Task"/>
        <w:numPr>
          <w:ilvl w:val="0"/>
          <w:numId w:val="7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Information Disclosure – Suspicious Comments</w:t>
      </w:r>
    </w:p>
    <w:p w14:paraId="531EA374" w14:textId="08976C2A" w:rsidR="00E0405B" w:rsidRPr="00E0405B" w:rsidRDefault="00E0405B" w:rsidP="00E0405B">
      <w:pPr>
        <w:pStyle w:val="Task"/>
        <w:numPr>
          <w:ilvl w:val="0"/>
          <w:numId w:val="7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 xml:space="preserve">Timestamp Disclosure </w:t>
      </w:r>
      <w:r w:rsidR="00D77E33">
        <w:rPr>
          <w:i w:val="0"/>
          <w:iCs/>
          <w:u w:val="none"/>
        </w:rPr>
        <w:t>- Unix</w:t>
      </w:r>
    </w:p>
    <w:p w14:paraId="5E87E9BD" w14:textId="77777777" w:rsidR="002E2021" w:rsidRDefault="0099181C" w:rsidP="0099181C">
      <w:pPr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0F2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Lab report: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 </w:t>
      </w:r>
    </w:p>
    <w:p w14:paraId="1192F090" w14:textId="341D4E97" w:rsidR="00FF1531" w:rsidRDefault="00FF1531" w:rsidP="00FF1531">
      <w:pPr>
        <w:pStyle w:val="Task"/>
      </w:pPr>
      <w:r>
        <w:t xml:space="preserve">Task 3.1: (10 points) Double click the reflected XSS alert and provide a screen capture of the "Edit Alert" dialog </w:t>
      </w:r>
    </w:p>
    <w:p w14:paraId="635CCDB2" w14:textId="4C220C74" w:rsidR="00D77E33" w:rsidRPr="002E2021" w:rsidRDefault="00D77E33" w:rsidP="00FF1531">
      <w:pPr>
        <w:pStyle w:val="Task"/>
      </w:pPr>
      <w:r w:rsidRPr="00D77E33">
        <w:drawing>
          <wp:inline distT="0" distB="0" distL="0" distR="0" wp14:anchorId="51448F5D" wp14:editId="4E3CB8BA">
            <wp:extent cx="3513124" cy="52277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5350" w14:textId="5124629E" w:rsidR="008F23FF" w:rsidRDefault="002E2021" w:rsidP="008F23FF">
      <w:pPr>
        <w:pStyle w:val="Task"/>
      </w:pPr>
      <w:r w:rsidRPr="002E2021">
        <w:t>Task 3</w:t>
      </w:r>
      <w:r w:rsidR="00FF1531">
        <w:t>.2</w:t>
      </w:r>
      <w:r w:rsidRPr="002E2021">
        <w:t xml:space="preserve">: </w:t>
      </w:r>
      <w:r w:rsidR="008F23FF">
        <w:t>(</w:t>
      </w:r>
      <w:r w:rsidR="00FF1531">
        <w:t>1</w:t>
      </w:r>
      <w:r w:rsidR="0012760E">
        <w:t>5</w:t>
      </w:r>
      <w:r w:rsidR="008F23FF" w:rsidRPr="002E2021">
        <w:t xml:space="preserve"> points) provide, a screen shot of the </w:t>
      </w:r>
      <w:r w:rsidR="00DA268D">
        <w:t>validated XSS finding</w:t>
      </w:r>
      <w:r w:rsidR="008F23FF" w:rsidRPr="002E2021">
        <w:t>.</w:t>
      </w:r>
    </w:p>
    <w:p w14:paraId="0FD94430" w14:textId="1FF63D3B" w:rsidR="00D77E33" w:rsidRPr="002E2021" w:rsidRDefault="00D77E33" w:rsidP="008F23FF">
      <w:pPr>
        <w:pStyle w:val="Task"/>
      </w:pPr>
      <w:r w:rsidRPr="00D77E33">
        <w:lastRenderedPageBreak/>
        <w:drawing>
          <wp:inline distT="0" distB="0" distL="0" distR="0" wp14:anchorId="4497C930" wp14:editId="4D9FDBB7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804" w14:textId="1FCAE9F7" w:rsidR="00DB68EA" w:rsidRDefault="00DB68EA" w:rsidP="00DB68EA">
      <w:pPr>
        <w:pStyle w:val="Task"/>
      </w:pPr>
      <w:r>
        <w:t xml:space="preserve">Task 4.1: (10 points) List the titles of all alerts generated by ZAP </w:t>
      </w:r>
    </w:p>
    <w:p w14:paraId="20F0184F" w14:textId="0B49D139" w:rsidR="00CA5B4E" w:rsidRPr="00CA5B4E" w:rsidRDefault="00CA5B4E" w:rsidP="00CA5B4E">
      <w:pPr>
        <w:pStyle w:val="Task"/>
        <w:numPr>
          <w:ilvl w:val="0"/>
          <w:numId w:val="8"/>
        </w:numPr>
        <w:rPr>
          <w:i w:val="0"/>
          <w:iCs/>
          <w:color w:val="FF0000"/>
          <w:u w:val="none"/>
        </w:rPr>
      </w:pPr>
      <w:r w:rsidRPr="00CA5B4E">
        <w:rPr>
          <w:i w:val="0"/>
          <w:iCs/>
          <w:color w:val="FF0000"/>
          <w:u w:val="none"/>
        </w:rPr>
        <w:t>Cross Site Scripting(</w:t>
      </w:r>
      <w:r w:rsidRPr="00CA5B4E">
        <w:rPr>
          <w:i w:val="0"/>
          <w:iCs/>
          <w:color w:val="FF0000"/>
          <w:u w:val="none"/>
        </w:rPr>
        <w:t>Persistent</w:t>
      </w:r>
      <w:r w:rsidRPr="00CA5B4E">
        <w:rPr>
          <w:i w:val="0"/>
          <w:iCs/>
          <w:color w:val="FF0000"/>
          <w:u w:val="none"/>
        </w:rPr>
        <w:t>)</w:t>
      </w:r>
    </w:p>
    <w:p w14:paraId="369C2388" w14:textId="29EC2F61" w:rsidR="00CA5B4E" w:rsidRDefault="00CA5B4E" w:rsidP="00CA5B4E">
      <w:pPr>
        <w:pStyle w:val="Task"/>
        <w:numPr>
          <w:ilvl w:val="0"/>
          <w:numId w:val="8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Cross Site Scripting(Reflected)</w:t>
      </w:r>
    </w:p>
    <w:p w14:paraId="64E27480" w14:textId="0FB7D201" w:rsidR="00CA5B4E" w:rsidRPr="00CA5B4E" w:rsidRDefault="00CA5B4E" w:rsidP="00CA5B4E">
      <w:pPr>
        <w:pStyle w:val="Task"/>
        <w:numPr>
          <w:ilvl w:val="0"/>
          <w:numId w:val="8"/>
        </w:numPr>
        <w:rPr>
          <w:i w:val="0"/>
          <w:iCs/>
          <w:color w:val="FF0000"/>
          <w:u w:val="none"/>
        </w:rPr>
      </w:pPr>
      <w:r w:rsidRPr="00CA5B4E">
        <w:rPr>
          <w:i w:val="0"/>
          <w:iCs/>
          <w:color w:val="FF0000"/>
          <w:u w:val="none"/>
        </w:rPr>
        <w:t>SQL Injection</w:t>
      </w:r>
    </w:p>
    <w:p w14:paraId="1F0BE237" w14:textId="77777777" w:rsidR="00CA5B4E" w:rsidRDefault="00CA5B4E" w:rsidP="00CA5B4E">
      <w:pPr>
        <w:pStyle w:val="Task"/>
        <w:numPr>
          <w:ilvl w:val="0"/>
          <w:numId w:val="8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CSP Scanner: Wildcard Directive</w:t>
      </w:r>
    </w:p>
    <w:p w14:paraId="25F2083C" w14:textId="77777777" w:rsidR="00CA5B4E" w:rsidRDefault="00CA5B4E" w:rsidP="00CA5B4E">
      <w:pPr>
        <w:pStyle w:val="Task"/>
        <w:numPr>
          <w:ilvl w:val="0"/>
          <w:numId w:val="8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CSP Scanner: style-src unsafe-inline</w:t>
      </w:r>
    </w:p>
    <w:p w14:paraId="5132BEBC" w14:textId="77777777" w:rsidR="00CA5B4E" w:rsidRDefault="00CA5B4E" w:rsidP="00CA5B4E">
      <w:pPr>
        <w:pStyle w:val="Task"/>
        <w:numPr>
          <w:ilvl w:val="0"/>
          <w:numId w:val="8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X-Frame-Options Header Not Set</w:t>
      </w:r>
    </w:p>
    <w:p w14:paraId="22CC2371" w14:textId="77777777" w:rsidR="00CA5B4E" w:rsidRDefault="00CA5B4E" w:rsidP="00CA5B4E">
      <w:pPr>
        <w:pStyle w:val="Task"/>
        <w:numPr>
          <w:ilvl w:val="0"/>
          <w:numId w:val="8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Absence of Anti-CSRF Tokens</w:t>
      </w:r>
    </w:p>
    <w:p w14:paraId="0C78642B" w14:textId="77777777" w:rsidR="00CA5B4E" w:rsidRDefault="00CA5B4E" w:rsidP="00CA5B4E">
      <w:pPr>
        <w:pStyle w:val="Task"/>
        <w:numPr>
          <w:ilvl w:val="0"/>
          <w:numId w:val="8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Cookie No HttpOnly Flag</w:t>
      </w:r>
    </w:p>
    <w:p w14:paraId="01A78F5B" w14:textId="77777777" w:rsidR="00CA5B4E" w:rsidRDefault="00CA5B4E" w:rsidP="00CA5B4E">
      <w:pPr>
        <w:pStyle w:val="Task"/>
        <w:numPr>
          <w:ilvl w:val="0"/>
          <w:numId w:val="8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Cookie Without SameSite Attribute</w:t>
      </w:r>
    </w:p>
    <w:p w14:paraId="14333F59" w14:textId="77777777" w:rsidR="00CA5B4E" w:rsidRDefault="00CA5B4E" w:rsidP="00CA5B4E">
      <w:pPr>
        <w:pStyle w:val="Task"/>
        <w:numPr>
          <w:ilvl w:val="0"/>
          <w:numId w:val="8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Cookie Without Secure Flag</w:t>
      </w:r>
    </w:p>
    <w:p w14:paraId="0D11F009" w14:textId="77777777" w:rsidR="00CA5B4E" w:rsidRDefault="00CA5B4E" w:rsidP="00CA5B4E">
      <w:pPr>
        <w:pStyle w:val="Task"/>
        <w:numPr>
          <w:ilvl w:val="0"/>
          <w:numId w:val="8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Incomplete or No Cache-control and Pragma HTTP Header Set</w:t>
      </w:r>
    </w:p>
    <w:p w14:paraId="043238D1" w14:textId="77777777" w:rsidR="00CA5B4E" w:rsidRDefault="00CA5B4E" w:rsidP="00CA5B4E">
      <w:pPr>
        <w:pStyle w:val="Task"/>
        <w:numPr>
          <w:ilvl w:val="0"/>
          <w:numId w:val="8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Web Browser XSS Protection Not Enabled</w:t>
      </w:r>
    </w:p>
    <w:p w14:paraId="15BA53DA" w14:textId="77777777" w:rsidR="00CA5B4E" w:rsidRDefault="00CA5B4E" w:rsidP="00CA5B4E">
      <w:pPr>
        <w:pStyle w:val="Task"/>
        <w:numPr>
          <w:ilvl w:val="0"/>
          <w:numId w:val="8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X-Content-Type-Options Header Missing</w:t>
      </w:r>
    </w:p>
    <w:p w14:paraId="282F8A95" w14:textId="4EE1BFEF" w:rsidR="00CA5B4E" w:rsidRDefault="00CA5B4E" w:rsidP="00CA5B4E">
      <w:pPr>
        <w:pStyle w:val="Task"/>
        <w:numPr>
          <w:ilvl w:val="0"/>
          <w:numId w:val="8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Charset Mismatch (Header Versus Meta Con</w:t>
      </w:r>
      <w:r w:rsidR="00D757F4">
        <w:rPr>
          <w:i w:val="0"/>
          <w:iCs/>
          <w:u w:val="none"/>
        </w:rPr>
        <w:t>te</w:t>
      </w:r>
      <w:r>
        <w:rPr>
          <w:i w:val="0"/>
          <w:iCs/>
          <w:u w:val="none"/>
        </w:rPr>
        <w:t>nt-Type Charset)</w:t>
      </w:r>
    </w:p>
    <w:p w14:paraId="42E430AF" w14:textId="77777777" w:rsidR="00CA5B4E" w:rsidRDefault="00CA5B4E" w:rsidP="00CA5B4E">
      <w:pPr>
        <w:pStyle w:val="Task"/>
        <w:numPr>
          <w:ilvl w:val="0"/>
          <w:numId w:val="8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Information Disclosure – Suspicious Comments</w:t>
      </w:r>
    </w:p>
    <w:p w14:paraId="467E5AC8" w14:textId="63DAED05" w:rsidR="00CA5B4E" w:rsidRPr="00CA5B4E" w:rsidRDefault="00CA5B4E" w:rsidP="00DB68EA">
      <w:pPr>
        <w:pStyle w:val="Task"/>
        <w:numPr>
          <w:ilvl w:val="0"/>
          <w:numId w:val="8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Timestamp Disclosure - Unix</w:t>
      </w:r>
    </w:p>
    <w:p w14:paraId="16E2E286" w14:textId="4B6EF249" w:rsidR="00DB68EA" w:rsidRDefault="0012760E" w:rsidP="0012760E">
      <w:pPr>
        <w:pStyle w:val="Task"/>
      </w:pPr>
      <w:r>
        <w:lastRenderedPageBreak/>
        <w:t xml:space="preserve">Task </w:t>
      </w:r>
      <w:r w:rsidR="00946D56">
        <w:t>4</w:t>
      </w:r>
      <w:r w:rsidR="00DB68EA">
        <w:t>.2</w:t>
      </w:r>
      <w:r>
        <w:t>: (</w:t>
      </w:r>
      <w:r w:rsidR="00910DC3">
        <w:t>5</w:t>
      </w:r>
      <w:r>
        <w:t xml:space="preserve"> points) </w:t>
      </w:r>
      <w:r w:rsidR="00DB68EA">
        <w:t>List the alerts "fixed" by using Burpsuite to rewrite headers</w:t>
      </w:r>
    </w:p>
    <w:p w14:paraId="2A4A8D10" w14:textId="77777777" w:rsidR="002620C7" w:rsidRDefault="002620C7" w:rsidP="002620C7">
      <w:pPr>
        <w:pStyle w:val="Task"/>
        <w:numPr>
          <w:ilvl w:val="0"/>
          <w:numId w:val="9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CSP Scanner: Wildcard Directive</w:t>
      </w:r>
    </w:p>
    <w:p w14:paraId="7A51AC43" w14:textId="4C9D4355" w:rsidR="002620C7" w:rsidRDefault="002620C7" w:rsidP="0012760E">
      <w:pPr>
        <w:pStyle w:val="Task"/>
        <w:numPr>
          <w:ilvl w:val="0"/>
          <w:numId w:val="9"/>
        </w:numPr>
        <w:rPr>
          <w:i w:val="0"/>
          <w:iCs/>
          <w:u w:val="none"/>
        </w:rPr>
      </w:pPr>
      <w:r>
        <w:rPr>
          <w:i w:val="0"/>
          <w:iCs/>
          <w:u w:val="none"/>
        </w:rPr>
        <w:t>CSP Scanner: style-src unsafe-inline</w:t>
      </w:r>
    </w:p>
    <w:p w14:paraId="482CFB0E" w14:textId="0BD33AC9" w:rsidR="002620C7" w:rsidRPr="002620C7" w:rsidRDefault="002620C7" w:rsidP="002620C7">
      <w:pPr>
        <w:pStyle w:val="ListParagraph"/>
        <w:numPr>
          <w:ilvl w:val="0"/>
          <w:numId w:val="9"/>
        </w:numPr>
        <w:rPr>
          <w:iCs/>
        </w:rPr>
      </w:pPr>
      <w:r w:rsidRPr="002620C7">
        <w:rPr>
          <w:iCs/>
        </w:rPr>
        <w:t>Cross Site Scripting(Persistent)</w:t>
      </w:r>
    </w:p>
    <w:p w14:paraId="33F7D200" w14:textId="103AED30" w:rsidR="0012760E" w:rsidRDefault="00DB68EA" w:rsidP="0012760E">
      <w:pPr>
        <w:pStyle w:val="Task"/>
      </w:pPr>
      <w:r>
        <w:t xml:space="preserve">Task 4.3: (5 points) </w:t>
      </w:r>
      <w:r w:rsidR="00910DC3">
        <w:t>True/False: Adding the X-XSS-Protection header is the right thing to do?</w:t>
      </w:r>
    </w:p>
    <w:p w14:paraId="3FA9FBD1" w14:textId="67F11246" w:rsidR="00941468" w:rsidRPr="00941468" w:rsidRDefault="00941468" w:rsidP="0012760E">
      <w:pPr>
        <w:pStyle w:val="Task"/>
        <w:rPr>
          <w:i w:val="0"/>
          <w:iCs/>
          <w:u w:val="none"/>
        </w:rPr>
      </w:pPr>
      <w:r>
        <w:rPr>
          <w:i w:val="0"/>
          <w:iCs/>
          <w:u w:val="none"/>
        </w:rPr>
        <w:t>True</w:t>
      </w:r>
    </w:p>
    <w:p w14:paraId="5FBD7C11" w14:textId="347D82A6" w:rsidR="00910DC3" w:rsidRDefault="00910DC3" w:rsidP="0012760E">
      <w:pPr>
        <w:pStyle w:val="Task"/>
      </w:pPr>
      <w:r>
        <w:t>Task 4.4: (5 points) What header(s) would you recommend to address XSS?</w:t>
      </w:r>
    </w:p>
    <w:p w14:paraId="4E09E874" w14:textId="27A15114" w:rsidR="002620C7" w:rsidRPr="002620C7" w:rsidRDefault="002620C7" w:rsidP="0012760E">
      <w:pPr>
        <w:pStyle w:val="Task"/>
        <w:rPr>
          <w:i w:val="0"/>
          <w:iCs/>
          <w:u w:val="none"/>
        </w:rPr>
      </w:pPr>
      <w:r w:rsidRPr="002620C7">
        <w:rPr>
          <w:i w:val="0"/>
          <w:iCs/>
          <w:u w:val="none"/>
        </w:rPr>
        <w:t>The X-XSS-Protection header protects against most cross-site scripting attacks</w:t>
      </w:r>
    </w:p>
    <w:sectPr w:rsidR="002620C7" w:rsidRPr="0026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E40CE"/>
    <w:multiLevelType w:val="hybridMultilevel"/>
    <w:tmpl w:val="CD90C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51C5F"/>
    <w:multiLevelType w:val="hybridMultilevel"/>
    <w:tmpl w:val="37985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546CA"/>
    <w:multiLevelType w:val="hybridMultilevel"/>
    <w:tmpl w:val="CD90C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508E0"/>
    <w:multiLevelType w:val="hybridMultilevel"/>
    <w:tmpl w:val="51FE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976E3"/>
    <w:multiLevelType w:val="hybridMultilevel"/>
    <w:tmpl w:val="CD90C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35A1"/>
    <w:multiLevelType w:val="hybridMultilevel"/>
    <w:tmpl w:val="2204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E18B0"/>
    <w:multiLevelType w:val="hybridMultilevel"/>
    <w:tmpl w:val="7A8A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63B61"/>
    <w:multiLevelType w:val="multilevel"/>
    <w:tmpl w:val="56E8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F0369A"/>
    <w:multiLevelType w:val="hybridMultilevel"/>
    <w:tmpl w:val="CD84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BQXMjC0tzAwMTJR2l4NTi4sz8PJAC01oAng/MWywAAAA="/>
  </w:docVars>
  <w:rsids>
    <w:rsidRoot w:val="00E40F20"/>
    <w:rsid w:val="0000506F"/>
    <w:rsid w:val="00034334"/>
    <w:rsid w:val="00054E83"/>
    <w:rsid w:val="0008697D"/>
    <w:rsid w:val="000A04F6"/>
    <w:rsid w:val="000C46CA"/>
    <w:rsid w:val="000D5E43"/>
    <w:rsid w:val="000E29E8"/>
    <w:rsid w:val="001134A9"/>
    <w:rsid w:val="0012760E"/>
    <w:rsid w:val="0013763F"/>
    <w:rsid w:val="00150007"/>
    <w:rsid w:val="00186F89"/>
    <w:rsid w:val="001B00A8"/>
    <w:rsid w:val="001B2DC3"/>
    <w:rsid w:val="001D50FE"/>
    <w:rsid w:val="001D7DC3"/>
    <w:rsid w:val="001E1FA4"/>
    <w:rsid w:val="001F1031"/>
    <w:rsid w:val="00212541"/>
    <w:rsid w:val="00225EAD"/>
    <w:rsid w:val="00236E38"/>
    <w:rsid w:val="002620C7"/>
    <w:rsid w:val="002A64D2"/>
    <w:rsid w:val="002D431D"/>
    <w:rsid w:val="002E2021"/>
    <w:rsid w:val="0030119B"/>
    <w:rsid w:val="00386855"/>
    <w:rsid w:val="003A2B1B"/>
    <w:rsid w:val="003B027F"/>
    <w:rsid w:val="003C329B"/>
    <w:rsid w:val="00415071"/>
    <w:rsid w:val="004548F3"/>
    <w:rsid w:val="004563EB"/>
    <w:rsid w:val="0047036C"/>
    <w:rsid w:val="00505042"/>
    <w:rsid w:val="005814CD"/>
    <w:rsid w:val="00591E4C"/>
    <w:rsid w:val="005C7918"/>
    <w:rsid w:val="00674CF1"/>
    <w:rsid w:val="00695D09"/>
    <w:rsid w:val="006A2235"/>
    <w:rsid w:val="006B0B35"/>
    <w:rsid w:val="00703B7B"/>
    <w:rsid w:val="00704436"/>
    <w:rsid w:val="00714CCD"/>
    <w:rsid w:val="007247C9"/>
    <w:rsid w:val="00726207"/>
    <w:rsid w:val="007272DB"/>
    <w:rsid w:val="00743890"/>
    <w:rsid w:val="007760E2"/>
    <w:rsid w:val="007A76BC"/>
    <w:rsid w:val="007B07B7"/>
    <w:rsid w:val="007C240E"/>
    <w:rsid w:val="007C32B3"/>
    <w:rsid w:val="007D565B"/>
    <w:rsid w:val="007E7A0A"/>
    <w:rsid w:val="00876572"/>
    <w:rsid w:val="0088673A"/>
    <w:rsid w:val="008D7D87"/>
    <w:rsid w:val="008F23FF"/>
    <w:rsid w:val="00910DC3"/>
    <w:rsid w:val="0091514D"/>
    <w:rsid w:val="00941468"/>
    <w:rsid w:val="00946D56"/>
    <w:rsid w:val="0099181C"/>
    <w:rsid w:val="009970F3"/>
    <w:rsid w:val="009A7BEF"/>
    <w:rsid w:val="009C535F"/>
    <w:rsid w:val="00A1107A"/>
    <w:rsid w:val="00A23890"/>
    <w:rsid w:val="00A250F3"/>
    <w:rsid w:val="00A41059"/>
    <w:rsid w:val="00A765A4"/>
    <w:rsid w:val="00AD7541"/>
    <w:rsid w:val="00B06968"/>
    <w:rsid w:val="00B13444"/>
    <w:rsid w:val="00BA474F"/>
    <w:rsid w:val="00BD3ABC"/>
    <w:rsid w:val="00C576DF"/>
    <w:rsid w:val="00C90033"/>
    <w:rsid w:val="00CA023B"/>
    <w:rsid w:val="00CA5B4E"/>
    <w:rsid w:val="00CD74EC"/>
    <w:rsid w:val="00CF6148"/>
    <w:rsid w:val="00D03494"/>
    <w:rsid w:val="00D2520F"/>
    <w:rsid w:val="00D757F4"/>
    <w:rsid w:val="00D77E33"/>
    <w:rsid w:val="00DA1C7F"/>
    <w:rsid w:val="00DA268D"/>
    <w:rsid w:val="00DA72C8"/>
    <w:rsid w:val="00DB68EA"/>
    <w:rsid w:val="00DC72B7"/>
    <w:rsid w:val="00DF5BD7"/>
    <w:rsid w:val="00E0405B"/>
    <w:rsid w:val="00E210F5"/>
    <w:rsid w:val="00E40F20"/>
    <w:rsid w:val="00E55A44"/>
    <w:rsid w:val="00E93823"/>
    <w:rsid w:val="00E942EB"/>
    <w:rsid w:val="00EC5D5D"/>
    <w:rsid w:val="00EE1F46"/>
    <w:rsid w:val="00F13944"/>
    <w:rsid w:val="00F36256"/>
    <w:rsid w:val="00F83128"/>
    <w:rsid w:val="00FD28D7"/>
    <w:rsid w:val="00FE6235"/>
    <w:rsid w:val="00FF1531"/>
    <w:rsid w:val="00FF73DA"/>
    <w:rsid w:val="0AF7E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F3E9"/>
  <w15:chartTrackingRefBased/>
  <w15:docId w15:val="{79382CDD-E6A7-4ACA-95F8-1FF1AF80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2B3"/>
  </w:style>
  <w:style w:type="paragraph" w:styleId="Heading1">
    <w:name w:val="heading 1"/>
    <w:basedOn w:val="Normal"/>
    <w:next w:val="Normal"/>
    <w:link w:val="Heading1Char"/>
    <w:uiPriority w:val="9"/>
    <w:qFormat/>
    <w:rsid w:val="007C3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D7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C32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2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B0F2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5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C32B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C32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6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6968"/>
  </w:style>
  <w:style w:type="character" w:styleId="HTMLCode">
    <w:name w:val="HTML Code"/>
    <w:basedOn w:val="DefaultParagraphFont"/>
    <w:uiPriority w:val="99"/>
    <w:semiHidden/>
    <w:unhideWhenUsed/>
    <w:rsid w:val="00B069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6968"/>
    <w:rPr>
      <w:color w:val="FA2B5C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2B3"/>
    <w:pPr>
      <w:ind w:left="720"/>
      <w:contextualSpacing/>
    </w:pPr>
  </w:style>
  <w:style w:type="paragraph" w:customStyle="1" w:styleId="Task">
    <w:name w:val="Task"/>
    <w:basedOn w:val="Normal"/>
    <w:qFormat/>
    <w:rsid w:val="00AD7541"/>
    <w:rPr>
      <w:i/>
      <w:u w:val="single"/>
    </w:rPr>
  </w:style>
  <w:style w:type="character" w:customStyle="1" w:styleId="UserInput">
    <w:name w:val="UserInput"/>
    <w:basedOn w:val="DefaultParagraphFont"/>
    <w:uiPriority w:val="1"/>
    <w:qFormat/>
    <w:rsid w:val="00AD7541"/>
    <w:rPr>
      <w:rFonts w:ascii="Courier New" w:eastAsia="Times New Roman" w:hAnsi="Courier New" w:cs="Courier New"/>
      <w:color w:val="333333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1107A"/>
    <w:rPr>
      <w:color w:val="BC658E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3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32B3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2B3"/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2B3"/>
    <w:rPr>
      <w:rFonts w:asciiTheme="majorHAnsi" w:eastAsiaTheme="majorEastAsia" w:hAnsiTheme="majorHAnsi" w:cstheme="majorBidi"/>
      <w:color w:val="5B0F20" w:themeColor="accent1" w:themeShade="7F"/>
    </w:rPr>
  </w:style>
  <w:style w:type="character" w:styleId="Emphasis">
    <w:name w:val="Emphasis"/>
    <w:basedOn w:val="DefaultParagraphFont"/>
    <w:uiPriority w:val="20"/>
    <w:qFormat/>
    <w:rsid w:val="007C32B3"/>
    <w:rPr>
      <w:i/>
      <w:iCs/>
    </w:rPr>
  </w:style>
  <w:style w:type="paragraph" w:customStyle="1" w:styleId="answer">
    <w:name w:val="answer"/>
    <w:basedOn w:val="Normal"/>
    <w:rsid w:val="00AD7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775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Rjs1070@wildcats.unh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Documents\Custom%20Office%20Templates\LabTemplate.dotx" TargetMode="Externa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LabTemplate</Template>
  <TotalTime>209</TotalTime>
  <Pages>6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ken@securityxing.com</dc:creator>
  <cp:keywords/>
  <dc:description/>
  <cp:lastModifiedBy>Ryan 🍗</cp:lastModifiedBy>
  <cp:revision>4</cp:revision>
  <dcterms:created xsi:type="dcterms:W3CDTF">2020-08-01T15:09:00Z</dcterms:created>
  <dcterms:modified xsi:type="dcterms:W3CDTF">2021-02-17T02:24:00Z</dcterms:modified>
</cp:coreProperties>
</file>